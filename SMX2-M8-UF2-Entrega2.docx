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5C23F28F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DC6BDC">
        <w:rPr>
          <w:color w:val="1F2A6A"/>
          <w:sz w:val="40"/>
        </w:rPr>
        <w:t>UF2 - Entrega #2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622E0491" w:rsidR="003114B6" w:rsidRPr="00160495" w:rsidRDefault="00646CE3" w:rsidP="00524365">
      <w:pPr>
        <w:pStyle w:val="docFecha"/>
        <w:rPr>
          <w:sz w:val="28"/>
        </w:rPr>
      </w:pPr>
      <w:r>
        <w:rPr>
          <w:sz w:val="28"/>
        </w:rPr>
        <w:t>0</w:t>
      </w:r>
      <w:r w:rsidR="003A7AA2">
        <w:rPr>
          <w:sz w:val="28"/>
        </w:rPr>
        <w:t>3</w:t>
      </w:r>
      <w:r w:rsidR="006D102B">
        <w:rPr>
          <w:sz w:val="28"/>
        </w:rPr>
        <w:t xml:space="preserve"> d</w:t>
      </w:r>
      <w:r w:rsidR="00DC6BDC">
        <w:rPr>
          <w:sz w:val="28"/>
        </w:rPr>
        <w:t>e Novembre</w:t>
      </w:r>
      <w:r w:rsidR="006D102B">
        <w:rPr>
          <w:sz w:val="28"/>
        </w:rPr>
        <w:t xml:space="preserve"> </w:t>
      </w:r>
      <w:r>
        <w:rPr>
          <w:sz w:val="28"/>
        </w:rPr>
        <w:t>de 2018</w:t>
      </w:r>
    </w:p>
    <w:p w14:paraId="33FB491A" w14:textId="088B7D46" w:rsidR="007B26A2" w:rsidRPr="00160495" w:rsidRDefault="00646CE3" w:rsidP="00524365">
      <w:pPr>
        <w:pStyle w:val="docFecha"/>
        <w:rPr>
          <w:sz w:val="28"/>
        </w:rPr>
      </w:pPr>
      <w:r>
        <w:rPr>
          <w:sz w:val="28"/>
        </w:rPr>
        <w:t>Versió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529029552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646CE3" w:rsidRPr="00160495" w14:paraId="73F144D5" w14:textId="77777777" w:rsidTr="005D598A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5821C38" w14:textId="77777777" w:rsidR="00646CE3" w:rsidRPr="00160495" w:rsidRDefault="00646CE3" w:rsidP="005D598A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B8155A7" w14:textId="77777777" w:rsidR="00646CE3" w:rsidRPr="00160495" w:rsidRDefault="00646CE3" w:rsidP="005D598A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6BBFC22E" w14:textId="77777777" w:rsidR="00646CE3" w:rsidRPr="00160495" w:rsidRDefault="00646CE3" w:rsidP="005D598A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68948BC" w14:textId="77777777" w:rsidR="00646CE3" w:rsidRPr="00160495" w:rsidRDefault="00646CE3" w:rsidP="005D598A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2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4BB82F09" w14:textId="77777777" w:rsidR="00646CE3" w:rsidRPr="00160495" w:rsidRDefault="00646CE3" w:rsidP="005D598A">
            <w:r>
              <w:t>13</w:t>
            </w:r>
            <w:r w:rsidRPr="00160495">
              <w:t>/</w:t>
            </w:r>
            <w:r>
              <w:t>11</w:t>
            </w:r>
            <w:r w:rsidRPr="00160495">
              <w:t>/2017</w:t>
            </w:r>
          </w:p>
        </w:tc>
      </w:tr>
      <w:tr w:rsidR="00CD2DE2" w:rsidRPr="00160495" w14:paraId="33FB4927" w14:textId="77777777" w:rsidTr="00CD2DE2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2" w14:textId="79AF0691" w:rsidR="00CD2DE2" w:rsidRPr="00160495" w:rsidRDefault="00CD2DE2" w:rsidP="001F034A">
            <w:r w:rsidRPr="00160495">
              <w:t>1.</w:t>
            </w:r>
            <w:r w:rsidR="00646CE3"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3" w14:textId="5DCAB9EC" w:rsidR="00CD2DE2" w:rsidRPr="00160495" w:rsidRDefault="00646CE3" w:rsidP="001F034A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33FB4924" w14:textId="77777777" w:rsidR="00CD2DE2" w:rsidRPr="00160495" w:rsidRDefault="00CD2DE2" w:rsidP="001F034A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5" w14:textId="17C45DD2" w:rsidR="00CD2DE2" w:rsidRPr="00160495" w:rsidRDefault="00CD2DE2" w:rsidP="001F034A">
            <w:r w:rsidRPr="00160495">
              <w:t>Alumnes SMX2-M</w:t>
            </w:r>
            <w:r w:rsidR="009502B9">
              <w:t>8</w:t>
            </w:r>
            <w:r w:rsidRPr="00160495">
              <w:t>-UF</w:t>
            </w:r>
            <w:r w:rsidR="003A7AA2">
              <w:t>2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6" w14:textId="565BC117" w:rsidR="00CD2DE2" w:rsidRPr="00160495" w:rsidRDefault="00646CE3" w:rsidP="001F034A">
            <w:r>
              <w:t>0</w:t>
            </w:r>
            <w:r w:rsidR="003A7AA2">
              <w:t>3</w:t>
            </w:r>
            <w:r w:rsidR="00CD2DE2" w:rsidRPr="00160495">
              <w:t>/</w:t>
            </w:r>
            <w:r w:rsidR="006D102B">
              <w:t>1</w:t>
            </w:r>
            <w:r w:rsidR="00DC6BDC">
              <w:t>1</w:t>
            </w:r>
            <w:r w:rsidR="00CD2DE2" w:rsidRPr="00160495">
              <w:t>/201</w:t>
            </w:r>
            <w:r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529029553"/>
      <w:r w:rsidRPr="00160495">
        <w:lastRenderedPageBreak/>
        <w:t>Índ</w:t>
      </w:r>
      <w:r w:rsidR="007B26A2" w:rsidRPr="00160495">
        <w:t>ex</w:t>
      </w:r>
      <w:bookmarkEnd w:id="2"/>
    </w:p>
    <w:p w14:paraId="157A2362" w14:textId="5C3C2389" w:rsidR="00646CE3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529029552" w:history="1">
        <w:r w:rsidR="00646CE3" w:rsidRPr="00415FE7">
          <w:rPr>
            <w:rStyle w:val="Hipervnculo"/>
          </w:rPr>
          <w:t>Control de Versions</w:t>
        </w:r>
        <w:r w:rsidR="00646CE3">
          <w:rPr>
            <w:webHidden/>
          </w:rPr>
          <w:tab/>
        </w:r>
        <w:r w:rsidR="00646CE3">
          <w:rPr>
            <w:webHidden/>
          </w:rPr>
          <w:fldChar w:fldCharType="begin"/>
        </w:r>
        <w:r w:rsidR="00646CE3">
          <w:rPr>
            <w:webHidden/>
          </w:rPr>
          <w:instrText xml:space="preserve"> PAGEREF _Toc529029552 \h </w:instrText>
        </w:r>
        <w:r w:rsidR="00646CE3">
          <w:rPr>
            <w:webHidden/>
          </w:rPr>
        </w:r>
        <w:r w:rsidR="00646CE3">
          <w:rPr>
            <w:webHidden/>
          </w:rPr>
          <w:fldChar w:fldCharType="separate"/>
        </w:r>
        <w:r w:rsidR="00646CE3">
          <w:rPr>
            <w:webHidden/>
          </w:rPr>
          <w:t>2</w:t>
        </w:r>
        <w:r w:rsidR="00646CE3">
          <w:rPr>
            <w:webHidden/>
          </w:rPr>
          <w:fldChar w:fldCharType="end"/>
        </w:r>
      </w:hyperlink>
    </w:p>
    <w:p w14:paraId="09AC2F83" w14:textId="08E7B8B7" w:rsidR="00646CE3" w:rsidRDefault="00691B45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9029553" w:history="1">
        <w:r w:rsidR="00646CE3" w:rsidRPr="00415FE7">
          <w:rPr>
            <w:rStyle w:val="Hipervnculo"/>
          </w:rPr>
          <w:t>Índex</w:t>
        </w:r>
        <w:r w:rsidR="00646CE3">
          <w:rPr>
            <w:webHidden/>
          </w:rPr>
          <w:tab/>
        </w:r>
        <w:r w:rsidR="00646CE3">
          <w:rPr>
            <w:webHidden/>
          </w:rPr>
          <w:fldChar w:fldCharType="begin"/>
        </w:r>
        <w:r w:rsidR="00646CE3">
          <w:rPr>
            <w:webHidden/>
          </w:rPr>
          <w:instrText xml:space="preserve"> PAGEREF _Toc529029553 \h </w:instrText>
        </w:r>
        <w:r w:rsidR="00646CE3">
          <w:rPr>
            <w:webHidden/>
          </w:rPr>
        </w:r>
        <w:r w:rsidR="00646CE3">
          <w:rPr>
            <w:webHidden/>
          </w:rPr>
          <w:fldChar w:fldCharType="separate"/>
        </w:r>
        <w:r w:rsidR="00646CE3">
          <w:rPr>
            <w:webHidden/>
          </w:rPr>
          <w:t>3</w:t>
        </w:r>
        <w:r w:rsidR="00646CE3">
          <w:rPr>
            <w:webHidden/>
          </w:rPr>
          <w:fldChar w:fldCharType="end"/>
        </w:r>
      </w:hyperlink>
    </w:p>
    <w:p w14:paraId="2DA75DF4" w14:textId="1B7EEB05" w:rsidR="00646CE3" w:rsidRDefault="00691B45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9029554" w:history="1">
        <w:r w:rsidR="00646CE3" w:rsidRPr="00415FE7">
          <w:rPr>
            <w:rStyle w:val="Hipervnculo"/>
          </w:rPr>
          <w:t>1</w:t>
        </w:r>
        <w:r w:rsidR="00646CE3"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="00646CE3" w:rsidRPr="00415FE7">
          <w:rPr>
            <w:rStyle w:val="Hipervnculo"/>
          </w:rPr>
          <w:t>Pràctica #1</w:t>
        </w:r>
        <w:r w:rsidR="00646CE3">
          <w:rPr>
            <w:webHidden/>
          </w:rPr>
          <w:tab/>
        </w:r>
        <w:r w:rsidR="00646CE3">
          <w:rPr>
            <w:webHidden/>
          </w:rPr>
          <w:fldChar w:fldCharType="begin"/>
        </w:r>
        <w:r w:rsidR="00646CE3">
          <w:rPr>
            <w:webHidden/>
          </w:rPr>
          <w:instrText xml:space="preserve"> PAGEREF _Toc529029554 \h </w:instrText>
        </w:r>
        <w:r w:rsidR="00646CE3">
          <w:rPr>
            <w:webHidden/>
          </w:rPr>
        </w:r>
        <w:r w:rsidR="00646CE3">
          <w:rPr>
            <w:webHidden/>
          </w:rPr>
          <w:fldChar w:fldCharType="separate"/>
        </w:r>
        <w:r w:rsidR="00646CE3">
          <w:rPr>
            <w:webHidden/>
          </w:rPr>
          <w:t>4</w:t>
        </w:r>
        <w:r w:rsidR="00646CE3">
          <w:rPr>
            <w:webHidden/>
          </w:rPr>
          <w:fldChar w:fldCharType="end"/>
        </w:r>
      </w:hyperlink>
    </w:p>
    <w:p w14:paraId="08CC174F" w14:textId="72C2B584" w:rsidR="00646CE3" w:rsidRDefault="00691B45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9029555" w:history="1">
        <w:r w:rsidR="00646CE3" w:rsidRPr="00415FE7">
          <w:rPr>
            <w:rStyle w:val="Hipervnculo"/>
            <w:noProof/>
          </w:rPr>
          <w:t>1.1</w:t>
        </w:r>
        <w:r w:rsidR="00646CE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646CE3" w:rsidRPr="00415FE7">
          <w:rPr>
            <w:rStyle w:val="Hipervnculo"/>
            <w:noProof/>
          </w:rPr>
          <w:t>Exercici 1 – Registre i Instal·lació Dropbox a Windows (2 Punts)</w:t>
        </w:r>
        <w:r w:rsidR="00646CE3">
          <w:rPr>
            <w:noProof/>
            <w:webHidden/>
          </w:rPr>
          <w:tab/>
        </w:r>
        <w:r w:rsidR="00646CE3">
          <w:rPr>
            <w:noProof/>
            <w:webHidden/>
          </w:rPr>
          <w:fldChar w:fldCharType="begin"/>
        </w:r>
        <w:r w:rsidR="00646CE3">
          <w:rPr>
            <w:noProof/>
            <w:webHidden/>
          </w:rPr>
          <w:instrText xml:space="preserve"> PAGEREF _Toc529029555 \h </w:instrText>
        </w:r>
        <w:r w:rsidR="00646CE3">
          <w:rPr>
            <w:noProof/>
            <w:webHidden/>
          </w:rPr>
        </w:r>
        <w:r w:rsidR="00646CE3">
          <w:rPr>
            <w:noProof/>
            <w:webHidden/>
          </w:rPr>
          <w:fldChar w:fldCharType="separate"/>
        </w:r>
        <w:r w:rsidR="00646CE3">
          <w:rPr>
            <w:noProof/>
            <w:webHidden/>
          </w:rPr>
          <w:t>4</w:t>
        </w:r>
        <w:r w:rsidR="00646CE3">
          <w:rPr>
            <w:noProof/>
            <w:webHidden/>
          </w:rPr>
          <w:fldChar w:fldCharType="end"/>
        </w:r>
      </w:hyperlink>
    </w:p>
    <w:p w14:paraId="18A6F7FC" w14:textId="302E6798" w:rsidR="00646CE3" w:rsidRDefault="00691B45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9029556" w:history="1">
        <w:r w:rsidR="00646CE3" w:rsidRPr="00415FE7">
          <w:rPr>
            <w:rStyle w:val="Hipervnculo"/>
            <w:noProof/>
          </w:rPr>
          <w:t>1.2</w:t>
        </w:r>
        <w:r w:rsidR="00646CE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646CE3" w:rsidRPr="00415FE7">
          <w:rPr>
            <w:rStyle w:val="Hipervnculo"/>
            <w:noProof/>
          </w:rPr>
          <w:t>Exercici 2 – Instal·lació Dropbox a Linux  (2 punts)</w:t>
        </w:r>
        <w:r w:rsidR="00646CE3">
          <w:rPr>
            <w:noProof/>
            <w:webHidden/>
          </w:rPr>
          <w:tab/>
        </w:r>
        <w:r w:rsidR="00646CE3">
          <w:rPr>
            <w:noProof/>
            <w:webHidden/>
          </w:rPr>
          <w:fldChar w:fldCharType="begin"/>
        </w:r>
        <w:r w:rsidR="00646CE3">
          <w:rPr>
            <w:noProof/>
            <w:webHidden/>
          </w:rPr>
          <w:instrText xml:space="preserve"> PAGEREF _Toc529029556 \h </w:instrText>
        </w:r>
        <w:r w:rsidR="00646CE3">
          <w:rPr>
            <w:noProof/>
            <w:webHidden/>
          </w:rPr>
        </w:r>
        <w:r w:rsidR="00646CE3">
          <w:rPr>
            <w:noProof/>
            <w:webHidden/>
          </w:rPr>
          <w:fldChar w:fldCharType="separate"/>
        </w:r>
        <w:r w:rsidR="00646CE3">
          <w:rPr>
            <w:noProof/>
            <w:webHidden/>
          </w:rPr>
          <w:t>4</w:t>
        </w:r>
        <w:r w:rsidR="00646CE3">
          <w:rPr>
            <w:noProof/>
            <w:webHidden/>
          </w:rPr>
          <w:fldChar w:fldCharType="end"/>
        </w:r>
      </w:hyperlink>
    </w:p>
    <w:p w14:paraId="5884408F" w14:textId="70019112" w:rsidR="00646CE3" w:rsidRDefault="00691B45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9029557" w:history="1">
        <w:r w:rsidR="00646CE3" w:rsidRPr="00415FE7">
          <w:rPr>
            <w:rStyle w:val="Hipervnculo"/>
            <w:noProof/>
          </w:rPr>
          <w:t>1.3</w:t>
        </w:r>
        <w:r w:rsidR="00646CE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646CE3" w:rsidRPr="00415FE7">
          <w:rPr>
            <w:rStyle w:val="Hipervnculo"/>
            <w:noProof/>
          </w:rPr>
          <w:t>Exercici 3 – Control de Versions a Dropbox (1 Punts)</w:t>
        </w:r>
        <w:r w:rsidR="00646CE3">
          <w:rPr>
            <w:noProof/>
            <w:webHidden/>
          </w:rPr>
          <w:tab/>
        </w:r>
        <w:r w:rsidR="00646CE3">
          <w:rPr>
            <w:noProof/>
            <w:webHidden/>
          </w:rPr>
          <w:fldChar w:fldCharType="begin"/>
        </w:r>
        <w:r w:rsidR="00646CE3">
          <w:rPr>
            <w:noProof/>
            <w:webHidden/>
          </w:rPr>
          <w:instrText xml:space="preserve"> PAGEREF _Toc529029557 \h </w:instrText>
        </w:r>
        <w:r w:rsidR="00646CE3">
          <w:rPr>
            <w:noProof/>
            <w:webHidden/>
          </w:rPr>
        </w:r>
        <w:r w:rsidR="00646CE3">
          <w:rPr>
            <w:noProof/>
            <w:webHidden/>
          </w:rPr>
          <w:fldChar w:fldCharType="separate"/>
        </w:r>
        <w:r w:rsidR="00646CE3">
          <w:rPr>
            <w:noProof/>
            <w:webHidden/>
          </w:rPr>
          <w:t>4</w:t>
        </w:r>
        <w:r w:rsidR="00646CE3">
          <w:rPr>
            <w:noProof/>
            <w:webHidden/>
          </w:rPr>
          <w:fldChar w:fldCharType="end"/>
        </w:r>
      </w:hyperlink>
    </w:p>
    <w:p w14:paraId="64AD88C3" w14:textId="0BBADA9A" w:rsidR="00646CE3" w:rsidRDefault="00691B45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9029558" w:history="1">
        <w:r w:rsidR="00646CE3" w:rsidRPr="00415FE7">
          <w:rPr>
            <w:rStyle w:val="Hipervnculo"/>
            <w:noProof/>
          </w:rPr>
          <w:t>1.4</w:t>
        </w:r>
        <w:r w:rsidR="00646CE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646CE3" w:rsidRPr="00415FE7">
          <w:rPr>
            <w:rStyle w:val="Hipervnculo"/>
            <w:noProof/>
          </w:rPr>
          <w:t>Exercici 4 – Aconseguint Espai de Forma Gratuïta a Dropbox (1 Punt)</w:t>
        </w:r>
        <w:r w:rsidR="00646CE3">
          <w:rPr>
            <w:noProof/>
            <w:webHidden/>
          </w:rPr>
          <w:tab/>
        </w:r>
        <w:r w:rsidR="00646CE3">
          <w:rPr>
            <w:noProof/>
            <w:webHidden/>
          </w:rPr>
          <w:fldChar w:fldCharType="begin"/>
        </w:r>
        <w:r w:rsidR="00646CE3">
          <w:rPr>
            <w:noProof/>
            <w:webHidden/>
          </w:rPr>
          <w:instrText xml:space="preserve"> PAGEREF _Toc529029558 \h </w:instrText>
        </w:r>
        <w:r w:rsidR="00646CE3">
          <w:rPr>
            <w:noProof/>
            <w:webHidden/>
          </w:rPr>
        </w:r>
        <w:r w:rsidR="00646CE3">
          <w:rPr>
            <w:noProof/>
            <w:webHidden/>
          </w:rPr>
          <w:fldChar w:fldCharType="separate"/>
        </w:r>
        <w:r w:rsidR="00646CE3">
          <w:rPr>
            <w:noProof/>
            <w:webHidden/>
          </w:rPr>
          <w:t>5</w:t>
        </w:r>
        <w:r w:rsidR="00646CE3">
          <w:rPr>
            <w:noProof/>
            <w:webHidden/>
          </w:rPr>
          <w:fldChar w:fldCharType="end"/>
        </w:r>
      </w:hyperlink>
    </w:p>
    <w:p w14:paraId="7064805F" w14:textId="41DA83C8" w:rsidR="00646CE3" w:rsidRDefault="00691B45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9029559" w:history="1">
        <w:r w:rsidR="00646CE3" w:rsidRPr="00415FE7">
          <w:rPr>
            <w:rStyle w:val="Hipervnculo"/>
            <w:noProof/>
          </w:rPr>
          <w:t>1.5</w:t>
        </w:r>
        <w:r w:rsidR="00646CE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646CE3" w:rsidRPr="00415FE7">
          <w:rPr>
            <w:rStyle w:val="Hipervnculo"/>
            <w:noProof/>
          </w:rPr>
          <w:t>Exercici 5 – Compartint Fitxers a Dropbox (0,5 Punts)</w:t>
        </w:r>
        <w:r w:rsidR="00646CE3">
          <w:rPr>
            <w:noProof/>
            <w:webHidden/>
          </w:rPr>
          <w:tab/>
        </w:r>
        <w:r w:rsidR="00646CE3">
          <w:rPr>
            <w:noProof/>
            <w:webHidden/>
          </w:rPr>
          <w:fldChar w:fldCharType="begin"/>
        </w:r>
        <w:r w:rsidR="00646CE3">
          <w:rPr>
            <w:noProof/>
            <w:webHidden/>
          </w:rPr>
          <w:instrText xml:space="preserve"> PAGEREF _Toc529029559 \h </w:instrText>
        </w:r>
        <w:r w:rsidR="00646CE3">
          <w:rPr>
            <w:noProof/>
            <w:webHidden/>
          </w:rPr>
        </w:r>
        <w:r w:rsidR="00646CE3">
          <w:rPr>
            <w:noProof/>
            <w:webHidden/>
          </w:rPr>
          <w:fldChar w:fldCharType="separate"/>
        </w:r>
        <w:r w:rsidR="00646CE3">
          <w:rPr>
            <w:noProof/>
            <w:webHidden/>
          </w:rPr>
          <w:t>5</w:t>
        </w:r>
        <w:r w:rsidR="00646CE3">
          <w:rPr>
            <w:noProof/>
            <w:webHidden/>
          </w:rPr>
          <w:fldChar w:fldCharType="end"/>
        </w:r>
      </w:hyperlink>
    </w:p>
    <w:p w14:paraId="5A9DAD0D" w14:textId="1BF9400A" w:rsidR="00646CE3" w:rsidRDefault="00691B45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9029560" w:history="1">
        <w:r w:rsidR="00646CE3" w:rsidRPr="00415FE7">
          <w:rPr>
            <w:rStyle w:val="Hipervnculo"/>
            <w:noProof/>
          </w:rPr>
          <w:t>1.6</w:t>
        </w:r>
        <w:r w:rsidR="00646CE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646CE3" w:rsidRPr="00415FE7">
          <w:rPr>
            <w:rStyle w:val="Hipervnculo"/>
            <w:noProof/>
          </w:rPr>
          <w:t>Exercici 6 – Eliminant Fitxers a Dropbox (0,5 Punts)</w:t>
        </w:r>
        <w:r w:rsidR="00646CE3">
          <w:rPr>
            <w:noProof/>
            <w:webHidden/>
          </w:rPr>
          <w:tab/>
        </w:r>
        <w:r w:rsidR="00646CE3">
          <w:rPr>
            <w:noProof/>
            <w:webHidden/>
          </w:rPr>
          <w:fldChar w:fldCharType="begin"/>
        </w:r>
        <w:r w:rsidR="00646CE3">
          <w:rPr>
            <w:noProof/>
            <w:webHidden/>
          </w:rPr>
          <w:instrText xml:space="preserve"> PAGEREF _Toc529029560 \h </w:instrText>
        </w:r>
        <w:r w:rsidR="00646CE3">
          <w:rPr>
            <w:noProof/>
            <w:webHidden/>
          </w:rPr>
        </w:r>
        <w:r w:rsidR="00646CE3">
          <w:rPr>
            <w:noProof/>
            <w:webHidden/>
          </w:rPr>
          <w:fldChar w:fldCharType="separate"/>
        </w:r>
        <w:r w:rsidR="00646CE3">
          <w:rPr>
            <w:noProof/>
            <w:webHidden/>
          </w:rPr>
          <w:t>5</w:t>
        </w:r>
        <w:r w:rsidR="00646CE3">
          <w:rPr>
            <w:noProof/>
            <w:webHidden/>
          </w:rPr>
          <w:fldChar w:fldCharType="end"/>
        </w:r>
      </w:hyperlink>
    </w:p>
    <w:p w14:paraId="6E04C554" w14:textId="188724AC" w:rsidR="00646CE3" w:rsidRDefault="00691B45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9029561" w:history="1">
        <w:r w:rsidR="00646CE3" w:rsidRPr="00415FE7">
          <w:rPr>
            <w:rStyle w:val="Hipervnculo"/>
            <w:noProof/>
          </w:rPr>
          <w:t>1.7</w:t>
        </w:r>
        <w:r w:rsidR="00646CE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646CE3" w:rsidRPr="00415FE7">
          <w:rPr>
            <w:rStyle w:val="Hipervnculo"/>
            <w:noProof/>
          </w:rPr>
          <w:t>Exercici 7 – Registre i Instal·lació Pcloud a Windows (1 Punt)</w:t>
        </w:r>
        <w:r w:rsidR="00646CE3">
          <w:rPr>
            <w:noProof/>
            <w:webHidden/>
          </w:rPr>
          <w:tab/>
        </w:r>
        <w:r w:rsidR="00646CE3">
          <w:rPr>
            <w:noProof/>
            <w:webHidden/>
          </w:rPr>
          <w:fldChar w:fldCharType="begin"/>
        </w:r>
        <w:r w:rsidR="00646CE3">
          <w:rPr>
            <w:noProof/>
            <w:webHidden/>
          </w:rPr>
          <w:instrText xml:space="preserve"> PAGEREF _Toc529029561 \h </w:instrText>
        </w:r>
        <w:r w:rsidR="00646CE3">
          <w:rPr>
            <w:noProof/>
            <w:webHidden/>
          </w:rPr>
        </w:r>
        <w:r w:rsidR="00646CE3">
          <w:rPr>
            <w:noProof/>
            <w:webHidden/>
          </w:rPr>
          <w:fldChar w:fldCharType="separate"/>
        </w:r>
        <w:r w:rsidR="00646CE3">
          <w:rPr>
            <w:noProof/>
            <w:webHidden/>
          </w:rPr>
          <w:t>5</w:t>
        </w:r>
        <w:r w:rsidR="00646CE3">
          <w:rPr>
            <w:noProof/>
            <w:webHidden/>
          </w:rPr>
          <w:fldChar w:fldCharType="end"/>
        </w:r>
      </w:hyperlink>
    </w:p>
    <w:p w14:paraId="48132026" w14:textId="4E08AD28" w:rsidR="00646CE3" w:rsidRDefault="00691B45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9029562" w:history="1">
        <w:r w:rsidR="00646CE3" w:rsidRPr="00415FE7">
          <w:rPr>
            <w:rStyle w:val="Hipervnculo"/>
            <w:noProof/>
          </w:rPr>
          <w:t>1.8</w:t>
        </w:r>
        <w:r w:rsidR="00646CE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646CE3" w:rsidRPr="00415FE7">
          <w:rPr>
            <w:rStyle w:val="Hipervnculo"/>
            <w:noProof/>
          </w:rPr>
          <w:t>Exercici 8 – Comparant Sistemes de Hosting de Fitxers (2 Punts)</w:t>
        </w:r>
        <w:r w:rsidR="00646CE3">
          <w:rPr>
            <w:noProof/>
            <w:webHidden/>
          </w:rPr>
          <w:tab/>
        </w:r>
        <w:r w:rsidR="00646CE3">
          <w:rPr>
            <w:noProof/>
            <w:webHidden/>
          </w:rPr>
          <w:fldChar w:fldCharType="begin"/>
        </w:r>
        <w:r w:rsidR="00646CE3">
          <w:rPr>
            <w:noProof/>
            <w:webHidden/>
          </w:rPr>
          <w:instrText xml:space="preserve"> PAGEREF _Toc529029562 \h </w:instrText>
        </w:r>
        <w:r w:rsidR="00646CE3">
          <w:rPr>
            <w:noProof/>
            <w:webHidden/>
          </w:rPr>
        </w:r>
        <w:r w:rsidR="00646CE3">
          <w:rPr>
            <w:noProof/>
            <w:webHidden/>
          </w:rPr>
          <w:fldChar w:fldCharType="separate"/>
        </w:r>
        <w:r w:rsidR="00646CE3">
          <w:rPr>
            <w:noProof/>
            <w:webHidden/>
          </w:rPr>
          <w:t>6</w:t>
        </w:r>
        <w:r w:rsidR="00646CE3">
          <w:rPr>
            <w:noProof/>
            <w:webHidden/>
          </w:rPr>
          <w:fldChar w:fldCharType="end"/>
        </w:r>
      </w:hyperlink>
    </w:p>
    <w:p w14:paraId="33FB4931" w14:textId="251443CF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4011EF4C" w:rsidR="009B25E2" w:rsidRPr="00160495" w:rsidRDefault="00CA1AE9" w:rsidP="003B3315">
      <w:pPr>
        <w:pStyle w:val="Ttulo1"/>
      </w:pPr>
      <w:bookmarkStart w:id="7" w:name="_Toc529029554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3A7AA2">
        <w:t>1</w:t>
      </w:r>
      <w:bookmarkEnd w:id="7"/>
    </w:p>
    <w:p w14:paraId="0C11FC52" w14:textId="634D44FF" w:rsidR="00CC0D66" w:rsidRPr="00160495" w:rsidRDefault="00AE740F" w:rsidP="006D102B">
      <w:r>
        <w:t xml:space="preserve">En aquesta pràctica </w:t>
      </w:r>
      <w:r w:rsidR="006D102B">
        <w:t xml:space="preserve">anem a </w:t>
      </w:r>
      <w:r w:rsidR="003A7AA2">
        <w:t xml:space="preserve">treballar amb el gestor </w:t>
      </w:r>
      <w:r w:rsidR="00DC6BDC">
        <w:t>d’emmagatzematge al núvol Dropbox</w:t>
      </w:r>
      <w:r w:rsidR="006D102B">
        <w:t>.</w:t>
      </w:r>
    </w:p>
    <w:p w14:paraId="33FB4935" w14:textId="67C24E59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529029555"/>
      <w:r w:rsidRPr="00160495">
        <w:t>Exercici 1</w:t>
      </w:r>
      <w:r w:rsidR="00646CE3">
        <w:t xml:space="preserve"> – Registre i Instal·lació Dropbox a Windows</w:t>
      </w:r>
      <w:r w:rsidR="00E306FF">
        <w:t xml:space="preserve"> (</w:t>
      </w:r>
      <w:r w:rsidR="001F034A">
        <w:t>2</w:t>
      </w:r>
      <w:r w:rsidR="00FC4AC3">
        <w:t xml:space="preserve"> Punt</w:t>
      </w:r>
      <w:r w:rsidR="003A7AA2">
        <w:t>s</w:t>
      </w:r>
      <w:r w:rsidR="00FC4AC3">
        <w:t>)</w:t>
      </w:r>
      <w:bookmarkEnd w:id="8"/>
    </w:p>
    <w:p w14:paraId="634A13BB" w14:textId="2B34C6BE" w:rsidR="00142FC7" w:rsidRDefault="003A7AA2" w:rsidP="00DC6BDC">
      <w:pPr>
        <w:shd w:val="clear" w:color="auto" w:fill="D9D9D9" w:themeFill="background1" w:themeFillShade="D9"/>
      </w:pPr>
      <w:r>
        <w:t xml:space="preserve">Instal·leu </w:t>
      </w:r>
      <w:r w:rsidR="00DC6BDC">
        <w:t>l’aplicació d’escriptori de Dropbox</w:t>
      </w:r>
      <w:r w:rsidR="001F034A">
        <w:t xml:space="preserve"> en un Windows 7</w:t>
      </w:r>
      <w:r w:rsidR="00646CE3">
        <w:t>/10</w:t>
      </w:r>
      <w:r w:rsidR="00DC6BDC">
        <w:t xml:space="preserve"> previ registre d’un compte d’usuari i responeu a les següents preguntes:</w:t>
      </w:r>
    </w:p>
    <w:p w14:paraId="6BE25288" w14:textId="396F1EC5" w:rsidR="00DC6BDC" w:rsidRDefault="00DC6BDC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r>
        <w:t>Quin espai tens disponible de manera gratuïta ?</w:t>
      </w:r>
    </w:p>
    <w:p w14:paraId="76FC2C74" w14:textId="4852791E" w:rsidR="00D90417" w:rsidRDefault="00D90417" w:rsidP="00D90417">
      <w:pPr>
        <w:pStyle w:val="Prrafodelista"/>
        <w:shd w:val="clear" w:color="auto" w:fill="D9D9D9" w:themeFill="background1" w:themeFillShade="D9"/>
      </w:pPr>
      <w:r>
        <w:t>2.75 GB</w:t>
      </w:r>
    </w:p>
    <w:p w14:paraId="5F63A1EA" w14:textId="330F62CC" w:rsidR="00DC6BDC" w:rsidRDefault="00DC6BDC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r>
        <w:t xml:space="preserve">Pots ampliar gratuïtament aquest espai ? Com i fins a quin límit ? </w:t>
      </w:r>
    </w:p>
    <w:p w14:paraId="6A8F1F75" w14:textId="77777777" w:rsidR="00D90417" w:rsidRDefault="00D90417" w:rsidP="00D90417">
      <w:pPr>
        <w:pStyle w:val="Prrafodelista"/>
        <w:shd w:val="clear" w:color="auto" w:fill="D9D9D9" w:themeFill="background1" w:themeFillShade="D9"/>
      </w:pPr>
    </w:p>
    <w:p w14:paraId="78533A78" w14:textId="178BD5A0" w:rsidR="00D90417" w:rsidRPr="00D90417" w:rsidRDefault="00D90417" w:rsidP="00D90417">
      <w:pPr>
        <w:pStyle w:val="Prrafodelista"/>
        <w:shd w:val="clear" w:color="auto" w:fill="D9D9D9" w:themeFill="background1" w:themeFillShade="D9"/>
      </w:pPr>
      <w:r w:rsidRPr="00D90417">
        <w:t>Si, pots ampliar gratuïtament espai. No hi ha límit, cada usuari recomanat que instal·li Dropbox en els seus PC son 500 MB Gratis. Es pot utilitzar correus/maquines virtuals per fer-ho, però te un límit, 16.</w:t>
      </w:r>
    </w:p>
    <w:p w14:paraId="704DEB92" w14:textId="77777777" w:rsidR="00D90417" w:rsidRDefault="00D90417" w:rsidP="00D90417">
      <w:pPr>
        <w:pStyle w:val="Prrafodelista"/>
        <w:shd w:val="clear" w:color="auto" w:fill="D9D9D9" w:themeFill="background1" w:themeFillShade="D9"/>
      </w:pPr>
    </w:p>
    <w:p w14:paraId="5DCCB68A" w14:textId="64089CAA" w:rsidR="00DC6BDC" w:rsidRDefault="00D90417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r>
        <w:rPr>
          <w:noProof/>
        </w:rPr>
        <w:drawing>
          <wp:anchor distT="0" distB="0" distL="114300" distR="114300" simplePos="0" relativeHeight="251644416" behindDoc="1" locked="0" layoutInCell="1" allowOverlap="1" wp14:anchorId="6989C8B0" wp14:editId="70B5E33C">
            <wp:simplePos x="0" y="0"/>
            <wp:positionH relativeFrom="column">
              <wp:posOffset>185420</wp:posOffset>
            </wp:positionH>
            <wp:positionV relativeFrom="paragraph">
              <wp:posOffset>271145</wp:posOffset>
            </wp:positionV>
            <wp:extent cx="587375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07" y="21539"/>
                <wp:lineTo x="2150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BDC">
        <w:t>Quins plans de pagament existeixen i quines característiques tenen (descriu-los) ?</w:t>
      </w:r>
    </w:p>
    <w:p w14:paraId="57F6ABD6" w14:textId="77777777" w:rsidR="00D90417" w:rsidRDefault="00D90417">
      <w:pPr>
        <w:spacing w:line="240" w:lineRule="auto"/>
        <w:jc w:val="left"/>
      </w:pPr>
      <w:r>
        <w:br w:type="page"/>
      </w:r>
    </w:p>
    <w:p w14:paraId="503BF649" w14:textId="4F74EFCC" w:rsidR="00DC6BDC" w:rsidRDefault="00DC6BDC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r>
        <w:lastRenderedPageBreak/>
        <w:t>A quina ubicació del teu disc t’ha creat la carpeta de Dropbox ?</w:t>
      </w:r>
    </w:p>
    <w:p w14:paraId="3070E192" w14:textId="04CAB463" w:rsidR="00D90417" w:rsidRPr="00D90417" w:rsidRDefault="00D90417" w:rsidP="00D90417">
      <w:pPr>
        <w:pStyle w:val="Prrafodelista"/>
        <w:shd w:val="clear" w:color="auto" w:fill="D9D9D9" w:themeFill="background1" w:themeFillShade="D9"/>
      </w:pPr>
      <w:r w:rsidRPr="00D90417">
        <w:t>Es crea a (nom usuari) - Dropbox</w:t>
      </w:r>
    </w:p>
    <w:p w14:paraId="79BBE219" w14:textId="16D6CE7C" w:rsidR="00DC6BDC" w:rsidRDefault="00DC6BDC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r>
        <w:t xml:space="preserve">Quins fitxers i carpetes hi tens creats per defecte a la carpeta generada després de la instal·lació? </w:t>
      </w:r>
    </w:p>
    <w:p w14:paraId="3E272040" w14:textId="3739FAF5" w:rsidR="00D90417" w:rsidRPr="004C7601" w:rsidRDefault="00D90417" w:rsidP="00D90417">
      <w:pPr>
        <w:pStyle w:val="Prrafodelista"/>
        <w:shd w:val="clear" w:color="auto" w:fill="D9D9D9" w:themeFill="background1" w:themeFillShade="D9"/>
      </w:pPr>
    </w:p>
    <w:p w14:paraId="33FB4937" w14:textId="465D6012" w:rsidR="00D90417" w:rsidRDefault="00D90417">
      <w:pPr>
        <w:spacing w:line="240" w:lineRule="auto"/>
        <w:jc w:val="left"/>
      </w:pPr>
      <w:r>
        <w:rPr>
          <w:noProof/>
        </w:rPr>
        <w:drawing>
          <wp:anchor distT="0" distB="0" distL="114300" distR="114300" simplePos="0" relativeHeight="251646464" behindDoc="1" locked="0" layoutInCell="1" allowOverlap="1" wp14:anchorId="326BC1C1" wp14:editId="724377B4">
            <wp:simplePos x="0" y="0"/>
            <wp:positionH relativeFrom="column">
              <wp:posOffset>-5080</wp:posOffset>
            </wp:positionH>
            <wp:positionV relativeFrom="paragraph">
              <wp:posOffset>557530</wp:posOffset>
            </wp:positionV>
            <wp:extent cx="5941695" cy="3098800"/>
            <wp:effectExtent l="0" t="0" r="1905" b="635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69A9F5C" w14:textId="77BEF729" w:rsidR="00F0646C" w:rsidRPr="00160495" w:rsidRDefault="00F0646C" w:rsidP="00F0646C"/>
    <w:p w14:paraId="33FB4939" w14:textId="57B661D9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9" w:name="_Toc529029556"/>
      <w:r w:rsidRPr="00160495">
        <w:t>Exercici 2</w:t>
      </w:r>
      <w:r w:rsidR="00646CE3">
        <w:t xml:space="preserve"> – Instal·lació Dropbox a Linux</w:t>
      </w:r>
      <w:r w:rsidR="00EA1AE9">
        <w:t xml:space="preserve"> </w:t>
      </w:r>
      <w:r w:rsidR="00D11672">
        <w:t xml:space="preserve"> (</w:t>
      </w:r>
      <w:r w:rsidR="00C02D9B">
        <w:t>2</w:t>
      </w:r>
      <w:r w:rsidR="00D11672">
        <w:t xml:space="preserve"> punt</w:t>
      </w:r>
      <w:r w:rsidR="00C02D9B">
        <w:t>s</w:t>
      </w:r>
      <w:r w:rsidR="00FC4AC3">
        <w:t>)</w:t>
      </w:r>
      <w:bookmarkEnd w:id="9"/>
    </w:p>
    <w:p w14:paraId="380AE829" w14:textId="364EBDED" w:rsidR="00142FC7" w:rsidRPr="00066AD6" w:rsidRDefault="001F034A" w:rsidP="00D11672">
      <w:pPr>
        <w:shd w:val="clear" w:color="auto" w:fill="D9D9D9" w:themeFill="background1" w:themeFillShade="D9"/>
      </w:pPr>
      <w:r>
        <w:t xml:space="preserve">Instal·leu l’aplicació d’escriptori de Dropbox en un </w:t>
      </w:r>
      <w:proofErr w:type="spellStart"/>
      <w:r>
        <w:t>Ubuntu</w:t>
      </w:r>
      <w:proofErr w:type="spellEnd"/>
      <w:r>
        <w:t xml:space="preserve"> i a continuació realitzeu l’activitat proposada 5.4 de la pàgina 265 del llibre de l’assignatura.</w:t>
      </w:r>
    </w:p>
    <w:p w14:paraId="33FB493B" w14:textId="5BADB06D" w:rsidR="00CA1AE9" w:rsidRDefault="00D90417" w:rsidP="00CA1AE9">
      <w:pPr>
        <w:ind w:firstLine="576"/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06FA2048" wp14:editId="0E61AE8B">
            <wp:simplePos x="0" y="0"/>
            <wp:positionH relativeFrom="column">
              <wp:posOffset>290195</wp:posOffset>
            </wp:positionH>
            <wp:positionV relativeFrom="paragraph">
              <wp:posOffset>102870</wp:posOffset>
            </wp:positionV>
            <wp:extent cx="5010150" cy="2877185"/>
            <wp:effectExtent l="0" t="0" r="0" b="0"/>
            <wp:wrapTight wrapText="bothSides">
              <wp:wrapPolygon edited="0">
                <wp:start x="0" y="0"/>
                <wp:lineTo x="0" y="21452"/>
                <wp:lineTo x="21518" y="21452"/>
                <wp:lineTo x="2151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63C0F" w14:textId="544AEBF5" w:rsidR="00A1012A" w:rsidRPr="00A1012A" w:rsidRDefault="00A1012A" w:rsidP="00A1012A"/>
    <w:p w14:paraId="594AEE0B" w14:textId="2A9B063F" w:rsidR="00A1012A" w:rsidRPr="00A1012A" w:rsidRDefault="00A1012A" w:rsidP="00A1012A"/>
    <w:p w14:paraId="184B6818" w14:textId="1FE525F4" w:rsidR="00A1012A" w:rsidRPr="00A1012A" w:rsidRDefault="00A1012A" w:rsidP="00A1012A"/>
    <w:p w14:paraId="34EDD530" w14:textId="23185A39" w:rsidR="00A1012A" w:rsidRPr="00A1012A" w:rsidRDefault="00A1012A" w:rsidP="00A1012A"/>
    <w:p w14:paraId="7849F0A1" w14:textId="47A14BF8" w:rsidR="00A1012A" w:rsidRPr="00A1012A" w:rsidRDefault="00A1012A" w:rsidP="00A1012A"/>
    <w:p w14:paraId="11EC5020" w14:textId="31CA85BC" w:rsidR="00A1012A" w:rsidRDefault="00A1012A" w:rsidP="00A1012A"/>
    <w:p w14:paraId="41795A48" w14:textId="3AB6DCC5" w:rsidR="00A1012A" w:rsidRDefault="00A1012A">
      <w:pPr>
        <w:spacing w:line="240" w:lineRule="auto"/>
        <w:jc w:val="left"/>
      </w:pPr>
      <w:r>
        <w:br w:type="page"/>
      </w:r>
    </w:p>
    <w:p w14:paraId="14404E7B" w14:textId="57DF9288" w:rsidR="00A1012A" w:rsidRPr="00A1012A" w:rsidRDefault="00A1012A" w:rsidP="00A1012A"/>
    <w:p w14:paraId="33FB493D" w14:textId="5F477DE5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10" w:name="_Toc529029557"/>
      <w:r w:rsidRPr="00160495">
        <w:t>Exercici 3</w:t>
      </w:r>
      <w:r w:rsidR="00646CE3">
        <w:t xml:space="preserve"> – Control de Versions a Dropbox</w:t>
      </w:r>
      <w:r w:rsidR="00293D64">
        <w:t xml:space="preserve"> (1</w:t>
      </w:r>
      <w:r w:rsidR="00FC4AC3">
        <w:t xml:space="preserve"> Punts)</w:t>
      </w:r>
      <w:bookmarkEnd w:id="10"/>
    </w:p>
    <w:p w14:paraId="119C94E4" w14:textId="7E68555C" w:rsidR="00293D64" w:rsidRDefault="00AA113D" w:rsidP="00D11672">
      <w:pPr>
        <w:shd w:val="clear" w:color="auto" w:fill="D9D9D9" w:themeFill="background1" w:themeFillShade="D9"/>
      </w:pPr>
      <w:r>
        <w:t xml:space="preserve">Crea un nou document de text i puja’l a Dropbox, a continuació realitza-hi modificacions i comprova que es generen noves versions del mateix al compte de Dropbox. </w:t>
      </w:r>
    </w:p>
    <w:p w14:paraId="33FB4940" w14:textId="65EDED9F" w:rsidR="00CA1AE9" w:rsidRPr="00160495" w:rsidRDefault="00A1012A" w:rsidP="00F0646C">
      <w:r>
        <w:rPr>
          <w:noProof/>
        </w:rPr>
        <w:drawing>
          <wp:anchor distT="0" distB="0" distL="114300" distR="114300" simplePos="0" relativeHeight="251659776" behindDoc="1" locked="0" layoutInCell="1" allowOverlap="1" wp14:anchorId="24E4CC8F" wp14:editId="6D3D247C">
            <wp:simplePos x="0" y="0"/>
            <wp:positionH relativeFrom="column">
              <wp:posOffset>33020</wp:posOffset>
            </wp:positionH>
            <wp:positionV relativeFrom="paragraph">
              <wp:posOffset>196850</wp:posOffset>
            </wp:positionV>
            <wp:extent cx="5686425" cy="3133725"/>
            <wp:effectExtent l="0" t="0" r="9525" b="9525"/>
            <wp:wrapTight wrapText="bothSides">
              <wp:wrapPolygon edited="0">
                <wp:start x="0" y="0"/>
                <wp:lineTo x="0" y="21534"/>
                <wp:lineTo x="21564" y="21534"/>
                <wp:lineTo x="2156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3E4E0" w14:textId="507AC356" w:rsidR="00CE586D" w:rsidRPr="00160495" w:rsidRDefault="00293D64" w:rsidP="00CE586D">
      <w:pPr>
        <w:pStyle w:val="Ttulo2"/>
        <w:shd w:val="clear" w:color="auto" w:fill="D9D9D9" w:themeFill="background1" w:themeFillShade="D9"/>
      </w:pPr>
      <w:bookmarkStart w:id="11" w:name="_Toc529029558"/>
      <w:r>
        <w:t>Exercici 4</w:t>
      </w:r>
      <w:r w:rsidR="00646CE3">
        <w:t xml:space="preserve"> – Aconseguint Espai de Forma Gratuïta a Dropbox</w:t>
      </w:r>
      <w:r>
        <w:t xml:space="preserve"> (</w:t>
      </w:r>
      <w:r w:rsidR="00C02D9B">
        <w:t>1</w:t>
      </w:r>
      <w:r w:rsidR="00FC4AC3">
        <w:t xml:space="preserve"> Punt)</w:t>
      </w:r>
      <w:bookmarkEnd w:id="11"/>
    </w:p>
    <w:p w14:paraId="7B3B74D5" w14:textId="47CD2A0D" w:rsidR="00293D64" w:rsidRDefault="00AA113D" w:rsidP="00293D64">
      <w:pPr>
        <w:shd w:val="clear" w:color="auto" w:fill="D9D9D9" w:themeFill="background1" w:themeFillShade="D9"/>
      </w:pPr>
      <w:r>
        <w:t xml:space="preserve">Aconsegueix espai addicional gratuïtament mitjançant la recomanació </w:t>
      </w:r>
      <w:r w:rsidR="003E3F9A">
        <w:t>de Dropbox a un amic.</w:t>
      </w:r>
    </w:p>
    <w:p w14:paraId="2CFEA6AF" w14:textId="04296008" w:rsidR="003E3F9A" w:rsidRPr="00066AD6" w:rsidRDefault="003E3F9A" w:rsidP="00293D64">
      <w:pPr>
        <w:shd w:val="clear" w:color="auto" w:fill="D9D9D9" w:themeFill="background1" w:themeFillShade="D9"/>
      </w:pPr>
      <w:r w:rsidRPr="003E3F9A">
        <w:rPr>
          <w:b/>
        </w:rPr>
        <w:t>Nota:</w:t>
      </w:r>
      <w:r>
        <w:t xml:space="preserve"> Pots fer servir un compte de correu electrònic teu addicional i instal·lar l’aplicació sobre una altra màquina virtual.</w:t>
      </w:r>
    </w:p>
    <w:p w14:paraId="2895C717" w14:textId="77777777" w:rsidR="00D030CF" w:rsidRDefault="00D030CF">
      <w:pPr>
        <w:spacing w:line="240" w:lineRule="auto"/>
        <w:jc w:val="left"/>
      </w:pPr>
      <w:r>
        <w:br w:type="page"/>
      </w:r>
    </w:p>
    <w:p w14:paraId="56BA4195" w14:textId="31D08BF3" w:rsidR="00CE586D" w:rsidRPr="00160495" w:rsidRDefault="00D030CF" w:rsidP="00CE586D">
      <w:r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74A7A053" wp14:editId="5A45D698">
            <wp:simplePos x="0" y="0"/>
            <wp:positionH relativeFrom="column">
              <wp:posOffset>537845</wp:posOffset>
            </wp:positionH>
            <wp:positionV relativeFrom="paragraph">
              <wp:posOffset>227330</wp:posOffset>
            </wp:positionV>
            <wp:extent cx="4676775" cy="2886075"/>
            <wp:effectExtent l="0" t="0" r="9525" b="9525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F311E" w14:textId="778A1A19" w:rsidR="004C33AA" w:rsidRPr="00160495" w:rsidRDefault="004C33AA" w:rsidP="004C33AA">
      <w:pPr>
        <w:pStyle w:val="Ttulo2"/>
        <w:shd w:val="clear" w:color="auto" w:fill="D9D9D9" w:themeFill="background1" w:themeFillShade="D9"/>
      </w:pPr>
      <w:bookmarkStart w:id="12" w:name="_Toc529029559"/>
      <w:r>
        <w:t>Exercici 5</w:t>
      </w:r>
      <w:r w:rsidR="00646CE3">
        <w:t xml:space="preserve"> – Compartint Fitxers a Dropbox</w:t>
      </w:r>
      <w:r w:rsidR="00FC4AC3">
        <w:t xml:space="preserve"> (</w:t>
      </w:r>
      <w:r w:rsidR="00C02D9B">
        <w:t>0,5</w:t>
      </w:r>
      <w:r w:rsidR="00C97816">
        <w:t xml:space="preserve"> Punt</w:t>
      </w:r>
      <w:r w:rsidR="00C02D9B">
        <w:t>s</w:t>
      </w:r>
      <w:r w:rsidR="00FC4AC3">
        <w:t>)</w:t>
      </w:r>
      <w:bookmarkEnd w:id="12"/>
      <w:r w:rsidR="00646CE3">
        <w:t xml:space="preserve"> </w:t>
      </w:r>
    </w:p>
    <w:p w14:paraId="4B900BF0" w14:textId="6A64EEE2" w:rsidR="00E306FF" w:rsidRPr="00066AD6" w:rsidRDefault="003E3F9A" w:rsidP="00E306FF">
      <w:pPr>
        <w:shd w:val="clear" w:color="auto" w:fill="D9D9D9" w:themeFill="background1" w:themeFillShade="D9"/>
      </w:pPr>
      <w:r>
        <w:t>Comparteix algun dels teus documents</w:t>
      </w:r>
      <w:r w:rsidR="00646CE3">
        <w:t xml:space="preserve"> amb la compte de correu emprat</w:t>
      </w:r>
      <w:r>
        <w:t xml:space="preserve"> a l’exercici anterior i fes que des del compte del teu amic, es re-anomeni el fitxer compartit.</w:t>
      </w:r>
    </w:p>
    <w:p w14:paraId="5DA8664D" w14:textId="75EED0DA" w:rsidR="00E306FF" w:rsidRPr="00160495" w:rsidRDefault="00A1012A" w:rsidP="00E306FF">
      <w:r>
        <w:rPr>
          <w:noProof/>
        </w:rPr>
        <w:drawing>
          <wp:anchor distT="0" distB="0" distL="114300" distR="114300" simplePos="0" relativeHeight="251664896" behindDoc="1" locked="0" layoutInCell="1" allowOverlap="1" wp14:anchorId="4DD09612" wp14:editId="5B9684C9">
            <wp:simplePos x="0" y="0"/>
            <wp:positionH relativeFrom="column">
              <wp:posOffset>499745</wp:posOffset>
            </wp:positionH>
            <wp:positionV relativeFrom="paragraph">
              <wp:posOffset>228600</wp:posOffset>
            </wp:positionV>
            <wp:extent cx="4752975" cy="3038475"/>
            <wp:effectExtent l="0" t="0" r="9525" b="9525"/>
            <wp:wrapTight wrapText="bothSides">
              <wp:wrapPolygon edited="0">
                <wp:start x="0" y="0"/>
                <wp:lineTo x="0" y="21532"/>
                <wp:lineTo x="21557" y="21532"/>
                <wp:lineTo x="2155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D659B" w14:textId="4712040C" w:rsidR="004C33AA" w:rsidRDefault="004C33AA" w:rsidP="00E306FF">
      <w:pPr>
        <w:ind w:firstLine="576"/>
      </w:pPr>
    </w:p>
    <w:p w14:paraId="2A421F5B" w14:textId="033415F1" w:rsidR="00E306FF" w:rsidRPr="00160495" w:rsidRDefault="00E306FF" w:rsidP="00E306FF">
      <w:pPr>
        <w:pStyle w:val="Ttulo2"/>
        <w:shd w:val="clear" w:color="auto" w:fill="D9D9D9" w:themeFill="background1" w:themeFillShade="D9"/>
      </w:pPr>
      <w:bookmarkStart w:id="13" w:name="_Toc529029560"/>
      <w:r>
        <w:lastRenderedPageBreak/>
        <w:t>Exercici 6</w:t>
      </w:r>
      <w:r w:rsidR="00646CE3">
        <w:t xml:space="preserve"> – Eliminant Fitxers a Dropbox</w:t>
      </w:r>
      <w:r>
        <w:t xml:space="preserve"> (</w:t>
      </w:r>
      <w:r w:rsidR="00C02D9B">
        <w:t>0,5</w:t>
      </w:r>
      <w:r>
        <w:t xml:space="preserve"> Punt</w:t>
      </w:r>
      <w:r w:rsidR="00C02D9B">
        <w:t>s</w:t>
      </w:r>
      <w:r>
        <w:t>)</w:t>
      </w:r>
      <w:bookmarkEnd w:id="13"/>
    </w:p>
    <w:p w14:paraId="3BBE9A8F" w14:textId="25694980" w:rsidR="003E3F9A" w:rsidRPr="00066AD6" w:rsidRDefault="003E3F9A" w:rsidP="003E3F9A">
      <w:pPr>
        <w:shd w:val="clear" w:color="auto" w:fill="D9D9D9" w:themeFill="background1" w:themeFillShade="D9"/>
      </w:pPr>
      <w:r>
        <w:t>Prova ara a eliminar un document i indica quan temps tens per poder-lo recuperar fins que l’esborrat sigui definitiu.</w:t>
      </w:r>
    </w:p>
    <w:p w14:paraId="56D1EA89" w14:textId="28EEDECC" w:rsidR="00E306FF" w:rsidRPr="00160495" w:rsidRDefault="00E306FF" w:rsidP="00E306FF"/>
    <w:p w14:paraId="6FA9ED11" w14:textId="77777777" w:rsidR="00A1012A" w:rsidRPr="00A1012A" w:rsidRDefault="00A1012A" w:rsidP="00A1012A">
      <w:bookmarkStart w:id="14" w:name="_Toc529029561"/>
      <w:r w:rsidRPr="00A1012A">
        <w:t xml:space="preserve">Des del 15 de març de 2017, la carpeta pública del teu compte de Dropbox serà una carpeta estàndard. Per defecte, la carpeta ara és privada. </w:t>
      </w:r>
    </w:p>
    <w:p w14:paraId="64F8A0BB" w14:textId="77777777" w:rsidR="00A1012A" w:rsidRPr="00A1012A" w:rsidRDefault="00A1012A" w:rsidP="00A1012A">
      <w:pPr>
        <w:pStyle w:val="Prrafodelista"/>
        <w:numPr>
          <w:ilvl w:val="0"/>
          <w:numId w:val="24"/>
        </w:numPr>
      </w:pPr>
      <w:r w:rsidRPr="00A1012A">
        <w:t>Tots els arxius de la teva carpeta pública romandran fora de perill, però els enllaços públics a aquests arxius deixaran de funcionar.</w:t>
      </w:r>
    </w:p>
    <w:p w14:paraId="313B1401" w14:textId="77777777" w:rsidR="00A1012A" w:rsidRPr="00A1012A" w:rsidRDefault="00A1012A" w:rsidP="00A1012A">
      <w:pPr>
        <w:pStyle w:val="Prrafodelista"/>
        <w:numPr>
          <w:ilvl w:val="0"/>
          <w:numId w:val="24"/>
        </w:numPr>
      </w:pPr>
      <w:r w:rsidRPr="00A1012A">
        <w:t>Si algú accedeix a un enllaç a un arxiu a la carpeta pública, veureu una pàgina d'error.</w:t>
      </w:r>
    </w:p>
    <w:p w14:paraId="427B3DAF" w14:textId="77777777" w:rsidR="00A1012A" w:rsidRPr="00A1012A" w:rsidRDefault="00A1012A" w:rsidP="00A1012A">
      <w:pPr>
        <w:pStyle w:val="Prrafodelista"/>
        <w:numPr>
          <w:ilvl w:val="0"/>
          <w:numId w:val="24"/>
        </w:numPr>
      </w:pPr>
      <w:r w:rsidRPr="00A1012A">
        <w:t>Per veure la llista dels teus enllaços públics, accedeix a la carpeta pública. Tots els arxius d'aquesta carpeta hauran tingut un enllaç públic associat.</w:t>
      </w:r>
    </w:p>
    <w:p w14:paraId="0CFA3BD1" w14:textId="77777777" w:rsidR="00A1012A" w:rsidRPr="00A1012A" w:rsidRDefault="00A1012A" w:rsidP="00A1012A">
      <w:pPr>
        <w:pStyle w:val="Prrafodelista"/>
        <w:numPr>
          <w:ilvl w:val="0"/>
          <w:numId w:val="24"/>
        </w:numPr>
      </w:pPr>
      <w:r w:rsidRPr="00A1012A">
        <w:t>Dropbox no pot convertir enllaços públics existents en enllaços compartits de Dropbox.</w:t>
      </w:r>
    </w:p>
    <w:p w14:paraId="76D58136" w14:textId="163F8A71" w:rsidR="00A1012A" w:rsidRDefault="00A1012A" w:rsidP="00A1012A">
      <w:pPr>
        <w:pStyle w:val="Prrafodelista"/>
        <w:numPr>
          <w:ilvl w:val="0"/>
          <w:numId w:val="24"/>
        </w:numPr>
      </w:pPr>
      <w:r w:rsidRPr="00A1012A">
        <w:t>Si vols tornar a compartir algun dels arxius de la teva carpeta pública, utilitza una carpeta compartida o un enllaç compartit.</w:t>
      </w:r>
    </w:p>
    <w:p w14:paraId="30C4CB94" w14:textId="77777777" w:rsidR="00A1012A" w:rsidRPr="00A1012A" w:rsidRDefault="00A1012A" w:rsidP="00A1012A">
      <w:pPr>
        <w:pStyle w:val="Prrafodelista"/>
      </w:pPr>
      <w:r w:rsidRPr="00A1012A">
        <w:t>Els nous comptes de Dropbox creades a partir del 14 de juny de 2013 ja no tenen una carpeta de fotos. Si vols tenir una carpeta de fotos al teu compte, pots crear-la. No obstant això, funcionarà com qualsevol altra carpeta de la teva Dropbox.</w:t>
      </w:r>
    </w:p>
    <w:p w14:paraId="08C2C70F" w14:textId="51A5ECBE" w:rsidR="00A1012A" w:rsidRPr="00A1012A" w:rsidRDefault="00A1012A" w:rsidP="00A1012A">
      <w:pPr>
        <w:pStyle w:val="Prrafodelista"/>
      </w:pPr>
    </w:p>
    <w:p w14:paraId="335B3935" w14:textId="77777777" w:rsidR="00A1012A" w:rsidRPr="00A1012A" w:rsidRDefault="00A1012A" w:rsidP="00A1012A">
      <w:pPr>
        <w:pStyle w:val="Prrafodelista"/>
      </w:pPr>
      <w:r w:rsidRPr="00A1012A">
        <w:t>La pàgina Fotos de dropbox.com té totes les funcions que oferia la carpeta Fotos i més. La pàgina Fotos és un lloc adequat on emmagatzemar les teves fotos i permet compartir-les fàcilment. La pàgina Fotos també permet compartir una carpeta.</w:t>
      </w:r>
    </w:p>
    <w:p w14:paraId="1EAEBE3C" w14:textId="77777777" w:rsidR="00A1012A" w:rsidRPr="00A1012A" w:rsidRDefault="00A1012A" w:rsidP="00A1012A">
      <w:pPr>
        <w:pStyle w:val="Prrafodelista"/>
      </w:pPr>
    </w:p>
    <w:p w14:paraId="5381A691" w14:textId="6577A19F" w:rsidR="00E306FF" w:rsidRPr="00160495" w:rsidRDefault="00E306FF" w:rsidP="00E306FF">
      <w:pPr>
        <w:pStyle w:val="Ttulo2"/>
        <w:shd w:val="clear" w:color="auto" w:fill="D9D9D9" w:themeFill="background1" w:themeFillShade="D9"/>
      </w:pPr>
      <w:r>
        <w:t>Exercici 7</w:t>
      </w:r>
      <w:r w:rsidR="00646CE3">
        <w:t xml:space="preserve"> – Registre i Instal·lació </w:t>
      </w:r>
      <w:proofErr w:type="spellStart"/>
      <w:r w:rsidR="00646CE3">
        <w:t>Pcloud</w:t>
      </w:r>
      <w:proofErr w:type="spellEnd"/>
      <w:r w:rsidR="00646CE3">
        <w:t xml:space="preserve"> a Windows</w:t>
      </w:r>
      <w:r>
        <w:t xml:space="preserve"> (1 Punt)</w:t>
      </w:r>
      <w:bookmarkEnd w:id="14"/>
    </w:p>
    <w:p w14:paraId="3A667A9C" w14:textId="46244B70" w:rsidR="00E306FF" w:rsidRPr="00066AD6" w:rsidRDefault="00646CE3" w:rsidP="00E306FF">
      <w:pPr>
        <w:shd w:val="clear" w:color="auto" w:fill="D9D9D9" w:themeFill="background1" w:themeFillShade="D9"/>
      </w:pPr>
      <w:r>
        <w:t xml:space="preserve">Repeteix l’exercici 1 de la pràctica, però pel servei de </w:t>
      </w:r>
      <w:proofErr w:type="spellStart"/>
      <w:r>
        <w:t>pcloud</w:t>
      </w:r>
      <w:proofErr w:type="spellEnd"/>
      <w:r>
        <w:t xml:space="preserve"> (</w:t>
      </w:r>
      <w:hyperlink r:id="rId18" w:history="1">
        <w:r w:rsidRPr="00810217">
          <w:rPr>
            <w:rStyle w:val="Hipervnculo"/>
          </w:rPr>
          <w:t>https://www.pcloud.com/es/</w:t>
        </w:r>
      </w:hyperlink>
      <w:r>
        <w:t>)</w:t>
      </w:r>
      <w:r w:rsidR="003E3F9A">
        <w:t>.</w:t>
      </w:r>
    </w:p>
    <w:p w14:paraId="381DE983" w14:textId="77777777" w:rsidR="00E306FF" w:rsidRPr="00160495" w:rsidRDefault="00E306FF" w:rsidP="00E306FF"/>
    <w:p w14:paraId="609ECAC6" w14:textId="77777777" w:rsidR="00BD62F4" w:rsidRDefault="00BD62F4" w:rsidP="00BD62F4">
      <w:pPr>
        <w:pStyle w:val="Prrafodelista"/>
        <w:numPr>
          <w:ilvl w:val="0"/>
          <w:numId w:val="25"/>
        </w:numPr>
        <w:shd w:val="clear" w:color="auto" w:fill="D9D9D9" w:themeFill="background1" w:themeFillShade="D9"/>
      </w:pPr>
      <w:bookmarkStart w:id="15" w:name="_Toc529029562"/>
      <w:r>
        <w:t>Quin espai tens disponible de manera gratuïta ?</w:t>
      </w:r>
    </w:p>
    <w:p w14:paraId="46D60212" w14:textId="4596920D" w:rsidR="00BD62F4" w:rsidRDefault="008173D4" w:rsidP="00BD62F4">
      <w:pPr>
        <w:pStyle w:val="Prrafodelista"/>
        <w:shd w:val="clear" w:color="auto" w:fill="D9D9D9" w:themeFill="background1" w:themeFillShade="D9"/>
      </w:pPr>
      <w:r>
        <w:t xml:space="preserve">10 GB </w:t>
      </w:r>
    </w:p>
    <w:p w14:paraId="1B1A427C" w14:textId="77777777" w:rsidR="00BD62F4" w:rsidRDefault="00BD62F4" w:rsidP="00BD62F4">
      <w:pPr>
        <w:pStyle w:val="Prrafodelista"/>
        <w:numPr>
          <w:ilvl w:val="0"/>
          <w:numId w:val="25"/>
        </w:numPr>
        <w:shd w:val="clear" w:color="auto" w:fill="D9D9D9" w:themeFill="background1" w:themeFillShade="D9"/>
      </w:pPr>
      <w:r>
        <w:t xml:space="preserve">Pots ampliar gratuïtament aquest espai ? Com i fins a quin límit ? </w:t>
      </w:r>
    </w:p>
    <w:p w14:paraId="59754FA2" w14:textId="22DF726B" w:rsidR="00BD62F4" w:rsidRDefault="008173D4" w:rsidP="00BD62F4">
      <w:pPr>
        <w:pStyle w:val="Prrafodelista"/>
        <w:shd w:val="clear" w:color="auto" w:fill="D9D9D9" w:themeFill="background1" w:themeFillShade="D9"/>
      </w:pPr>
      <w:r>
        <w:t>No</w:t>
      </w:r>
    </w:p>
    <w:p w14:paraId="13EAE05A" w14:textId="2E84D6DD" w:rsidR="008173D4" w:rsidRDefault="008173D4" w:rsidP="008173D4">
      <w:pPr>
        <w:pStyle w:val="Prrafodelista"/>
        <w:numPr>
          <w:ilvl w:val="0"/>
          <w:numId w:val="25"/>
        </w:numPr>
        <w:shd w:val="clear" w:color="auto" w:fill="D9D9D9" w:themeFill="background1" w:themeFillShade="D9"/>
      </w:pPr>
      <w:r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35F1FD0C" wp14:editId="79A57336">
            <wp:simplePos x="0" y="0"/>
            <wp:positionH relativeFrom="column">
              <wp:posOffset>29210</wp:posOffset>
            </wp:positionH>
            <wp:positionV relativeFrom="paragraph">
              <wp:posOffset>380365</wp:posOffset>
            </wp:positionV>
            <wp:extent cx="5941695" cy="1615440"/>
            <wp:effectExtent l="0" t="0" r="1905" b="381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Quins plans de pagament existeixen i quines característiques tenen (descriu-los) ?</w:t>
      </w:r>
    </w:p>
    <w:p w14:paraId="4C0FE458" w14:textId="352A6723" w:rsidR="008173D4" w:rsidRDefault="008173D4" w:rsidP="008173D4">
      <w:pPr>
        <w:pStyle w:val="Prrafodelista"/>
        <w:numPr>
          <w:ilvl w:val="0"/>
          <w:numId w:val="25"/>
        </w:numPr>
        <w:shd w:val="clear" w:color="auto" w:fill="D9D9D9" w:themeFill="background1" w:themeFillShade="D9"/>
      </w:pPr>
      <w:r>
        <w:t>A quina ubicació del teu disc t’ha creat la carpeta de Dropbox ?</w:t>
      </w:r>
    </w:p>
    <w:p w14:paraId="1C80BFAA" w14:textId="5CCE342F" w:rsidR="007C4EEF" w:rsidRDefault="007C4EEF" w:rsidP="007C4EEF">
      <w:pPr>
        <w:pStyle w:val="Prrafodelista"/>
        <w:shd w:val="clear" w:color="auto" w:fill="D9D9D9" w:themeFill="background1" w:themeFillShade="D9"/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296B3FED" wp14:editId="4BB1E8FF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5941695" cy="1819910"/>
            <wp:effectExtent l="0" t="0" r="1905" b="889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el disc D </w:t>
      </w:r>
    </w:p>
    <w:p w14:paraId="0FC92818" w14:textId="0CE3BE91" w:rsidR="007C4EEF" w:rsidRDefault="007C4EEF" w:rsidP="007C4EEF">
      <w:pPr>
        <w:pStyle w:val="Prrafodelista"/>
        <w:numPr>
          <w:ilvl w:val="0"/>
          <w:numId w:val="25"/>
        </w:numPr>
        <w:shd w:val="clear" w:color="auto" w:fill="D9D9D9" w:themeFill="background1" w:themeFillShade="D9"/>
      </w:pPr>
      <w:r>
        <w:t xml:space="preserve">Quins fitxers i carpetes hi tens creats per defecte a la carpeta generada després de la instal·lació? </w:t>
      </w:r>
    </w:p>
    <w:p w14:paraId="2D173ED9" w14:textId="1812780D" w:rsidR="00D030CF" w:rsidRPr="00D030CF" w:rsidRDefault="007C4EEF" w:rsidP="008173D4">
      <w:pPr>
        <w:ind w:left="360"/>
      </w:pPr>
      <w:r>
        <w:rPr>
          <w:noProof/>
        </w:rPr>
        <w:drawing>
          <wp:anchor distT="0" distB="0" distL="114300" distR="114300" simplePos="0" relativeHeight="251675136" behindDoc="1" locked="0" layoutInCell="1" allowOverlap="1" wp14:anchorId="207FC80D" wp14:editId="2A5DA05C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4505325" cy="2985135"/>
            <wp:effectExtent l="0" t="0" r="9525" b="5715"/>
            <wp:wrapTight wrapText="bothSides">
              <wp:wrapPolygon edited="0">
                <wp:start x="0" y="0"/>
                <wp:lineTo x="0" y="21504"/>
                <wp:lineTo x="21554" y="21504"/>
                <wp:lineTo x="21554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4A9AA" w14:textId="317F9B0D" w:rsidR="00E306FF" w:rsidRPr="00160495" w:rsidRDefault="00E306FF" w:rsidP="00E306FF">
      <w:pPr>
        <w:pStyle w:val="Ttulo2"/>
        <w:shd w:val="clear" w:color="auto" w:fill="D9D9D9" w:themeFill="background1" w:themeFillShade="D9"/>
      </w:pPr>
      <w:r>
        <w:lastRenderedPageBreak/>
        <w:t xml:space="preserve">Exercici 8 </w:t>
      </w:r>
      <w:r w:rsidR="00646CE3">
        <w:t xml:space="preserve">– </w:t>
      </w:r>
      <w:proofErr w:type="spellStart"/>
      <w:r w:rsidR="00646CE3">
        <w:t>Compa</w:t>
      </w:r>
      <w:proofErr w:type="spellEnd"/>
      <w:r w:rsidR="007C4EEF" w:rsidRPr="007C4EEF">
        <w:rPr>
          <w:noProof/>
        </w:rPr>
        <w:t xml:space="preserve"> </w:t>
      </w:r>
      <w:proofErr w:type="spellStart"/>
      <w:r w:rsidR="00646CE3">
        <w:t>rant</w:t>
      </w:r>
      <w:proofErr w:type="spellEnd"/>
      <w:r w:rsidR="00646CE3">
        <w:t xml:space="preserve"> Sistemes de </w:t>
      </w:r>
      <w:proofErr w:type="spellStart"/>
      <w:r w:rsidR="00646CE3">
        <w:t>Hosting</w:t>
      </w:r>
      <w:proofErr w:type="spellEnd"/>
      <w:r w:rsidR="00646CE3">
        <w:t xml:space="preserve"> de Fitxers </w:t>
      </w:r>
      <w:r>
        <w:t>(</w:t>
      </w:r>
      <w:r w:rsidR="00C02D9B">
        <w:t xml:space="preserve">2 </w:t>
      </w:r>
      <w:r>
        <w:t>Punt</w:t>
      </w:r>
      <w:r w:rsidR="00C02D9B">
        <w:t>s</w:t>
      </w:r>
      <w:r>
        <w:t>)</w:t>
      </w:r>
      <w:bookmarkEnd w:id="15"/>
    </w:p>
    <w:p w14:paraId="734DA111" w14:textId="578F49EE" w:rsidR="00E306FF" w:rsidRDefault="00646CE3" w:rsidP="00E306FF">
      <w:pPr>
        <w:shd w:val="clear" w:color="auto" w:fill="D9D9D9" w:themeFill="background1" w:themeFillShade="D9"/>
      </w:pPr>
      <w:r>
        <w:t xml:space="preserve">Analitza les diferències dels serveis </w:t>
      </w:r>
      <w:proofErr w:type="spellStart"/>
      <w:r>
        <w:t>ofertats</w:t>
      </w:r>
      <w:proofErr w:type="spellEnd"/>
      <w:r>
        <w:t xml:space="preserve"> per Dropbox i </w:t>
      </w:r>
      <w:proofErr w:type="spellStart"/>
      <w:r>
        <w:t>pCloud</w:t>
      </w:r>
      <w:proofErr w:type="spellEnd"/>
      <w:r w:rsidR="00E306FF">
        <w:t>.</w:t>
      </w:r>
    </w:p>
    <w:p w14:paraId="3BE37E06" w14:textId="702B0B87" w:rsidR="00646CE3" w:rsidRDefault="00646CE3" w:rsidP="00E306FF">
      <w:pPr>
        <w:shd w:val="clear" w:color="auto" w:fill="D9D9D9" w:themeFill="background1" w:themeFillShade="D9"/>
      </w:pPr>
      <w:r>
        <w:t>Mostra els resultats de l’anàlisi en una graella comparativa.</w:t>
      </w:r>
    </w:p>
    <w:p w14:paraId="0D5E49D7" w14:textId="75437E5D" w:rsidR="00646CE3" w:rsidRDefault="00646CE3" w:rsidP="00E306FF">
      <w:pPr>
        <w:shd w:val="clear" w:color="auto" w:fill="D9D9D9" w:themeFill="background1" w:themeFillShade="D9"/>
      </w:pPr>
    </w:p>
    <w:p w14:paraId="3953BE01" w14:textId="11889061" w:rsidR="00646CE3" w:rsidRPr="00066AD6" w:rsidRDefault="00646CE3" w:rsidP="00E306FF">
      <w:pPr>
        <w:shd w:val="clear" w:color="auto" w:fill="D9D9D9" w:themeFill="background1" w:themeFillShade="D9"/>
      </w:pPr>
      <w:r>
        <w:t>Indica finalment amb quin servei et quedaries i els motius de l’elecció.</w:t>
      </w:r>
    </w:p>
    <w:p w14:paraId="0428FFDE" w14:textId="77777777" w:rsidR="00E306FF" w:rsidRPr="00160495" w:rsidRDefault="00E306FF" w:rsidP="00E306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7C4EEF" w14:paraId="28DFBAB4" w14:textId="77777777" w:rsidTr="007C4EEF">
        <w:tc>
          <w:tcPr>
            <w:tcW w:w="4673" w:type="dxa"/>
          </w:tcPr>
          <w:p w14:paraId="0FAC02E1" w14:textId="499BEC71" w:rsidR="007C4EEF" w:rsidRDefault="007C4EEF" w:rsidP="007C4EEF">
            <w:r>
              <w:t>D</w:t>
            </w:r>
            <w:r>
              <w:t>ropbox</w:t>
            </w:r>
          </w:p>
        </w:tc>
        <w:tc>
          <w:tcPr>
            <w:tcW w:w="4674" w:type="dxa"/>
          </w:tcPr>
          <w:p w14:paraId="54F728A9" w14:textId="5C6D0441" w:rsidR="007C4EEF" w:rsidRDefault="007C4EEF" w:rsidP="007C4EEF">
            <w:pPr>
              <w:ind w:firstLine="720"/>
            </w:pPr>
            <w:proofErr w:type="spellStart"/>
            <w:r>
              <w:t>Pcloud</w:t>
            </w:r>
            <w:proofErr w:type="spellEnd"/>
          </w:p>
        </w:tc>
      </w:tr>
      <w:tr w:rsidR="007C4EEF" w14:paraId="09598494" w14:textId="77777777" w:rsidTr="007C4EEF">
        <w:tc>
          <w:tcPr>
            <w:tcW w:w="4673" w:type="dxa"/>
          </w:tcPr>
          <w:p w14:paraId="2A0A6708" w14:textId="5FC2F4B1" w:rsidR="007C4EEF" w:rsidRDefault="007C4EEF" w:rsidP="007C4EEF">
            <w:r>
              <w:t>Dona menys GB per començar</w:t>
            </w:r>
            <w:r>
              <w:tab/>
            </w:r>
          </w:p>
        </w:tc>
        <w:tc>
          <w:tcPr>
            <w:tcW w:w="4674" w:type="dxa"/>
          </w:tcPr>
          <w:p w14:paraId="6C1F5700" w14:textId="37058775" w:rsidR="007C4EEF" w:rsidRDefault="007C4EEF" w:rsidP="007C4EEF">
            <w:r>
              <w:t>Dona mes GB per començar</w:t>
            </w:r>
          </w:p>
        </w:tc>
      </w:tr>
      <w:tr w:rsidR="007C4EEF" w14:paraId="6C49B045" w14:textId="77777777" w:rsidTr="007C4EEF">
        <w:tc>
          <w:tcPr>
            <w:tcW w:w="4673" w:type="dxa"/>
          </w:tcPr>
          <w:p w14:paraId="4A3FD2B2" w14:textId="49871273" w:rsidR="007C4EEF" w:rsidRDefault="007C4EEF" w:rsidP="007C4EEF">
            <w:r>
              <w:t>Pots ampliar mes gb convidant gent</w:t>
            </w:r>
          </w:p>
        </w:tc>
        <w:tc>
          <w:tcPr>
            <w:tcW w:w="4674" w:type="dxa"/>
          </w:tcPr>
          <w:p w14:paraId="0D82C199" w14:textId="16F4D0DC" w:rsidR="007C4EEF" w:rsidRDefault="007C4EEF" w:rsidP="007C4EEF">
            <w:r>
              <w:t>No pots convidar</w:t>
            </w:r>
          </w:p>
        </w:tc>
      </w:tr>
      <w:tr w:rsidR="007C4EEF" w14:paraId="0BA2C454" w14:textId="77777777" w:rsidTr="007C4EEF">
        <w:tc>
          <w:tcPr>
            <w:tcW w:w="4673" w:type="dxa"/>
          </w:tcPr>
          <w:p w14:paraId="61FC2EEA" w14:textId="4CDF9463" w:rsidR="007C4EEF" w:rsidRDefault="007C4EEF" w:rsidP="007C4EEF">
            <w:r>
              <w:t>Mes car en el 2T mensual</w:t>
            </w:r>
          </w:p>
        </w:tc>
        <w:tc>
          <w:tcPr>
            <w:tcW w:w="4674" w:type="dxa"/>
          </w:tcPr>
          <w:p w14:paraId="22A0BDEC" w14:textId="5E0C4EB0" w:rsidR="007C4EEF" w:rsidRDefault="007C4EEF" w:rsidP="007C4EEF">
            <w:r>
              <w:t>Mes barat en el de 2T mensual</w:t>
            </w:r>
          </w:p>
        </w:tc>
      </w:tr>
    </w:tbl>
    <w:p w14:paraId="0152E6AF" w14:textId="77777777" w:rsidR="007C4EEF" w:rsidRDefault="007C4EEF" w:rsidP="007C4EEF">
      <w:pPr>
        <w:ind w:firstLine="720"/>
      </w:pPr>
    </w:p>
    <w:p w14:paraId="5F5DD9F8" w14:textId="2E7FD69D" w:rsidR="007C4EEF" w:rsidRDefault="007C4EEF" w:rsidP="007C4EEF"/>
    <w:p w14:paraId="22D01C91" w14:textId="04A16DB9" w:rsidR="00E306FF" w:rsidRPr="00FC4AC3" w:rsidRDefault="007C4EEF" w:rsidP="007C4EEF">
      <w:r>
        <w:t>Em quedaria amb Dropbox per la facilitat que pots de utilitzar i que ja utilitzo i per que pots ampliar mes gb convidant gent.</w:t>
      </w:r>
      <w:bookmarkStart w:id="16" w:name="_GoBack"/>
      <w:bookmarkEnd w:id="16"/>
    </w:p>
    <w:sectPr w:rsidR="00E306FF" w:rsidRPr="00FC4AC3" w:rsidSect="007B26A2">
      <w:headerReference w:type="default" r:id="rId22"/>
      <w:footerReference w:type="default" r:id="rId23"/>
      <w:headerReference w:type="first" r:id="rId24"/>
      <w:footerReference w:type="first" r:id="rId25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FD184" w14:textId="77777777" w:rsidR="00691B45" w:rsidRDefault="00691B45">
      <w:r>
        <w:separator/>
      </w:r>
    </w:p>
  </w:endnote>
  <w:endnote w:type="continuationSeparator" w:id="0">
    <w:p w14:paraId="508D4AAE" w14:textId="77777777" w:rsidR="00691B45" w:rsidRDefault="00691B45">
      <w:r>
        <w:continuationSeparator/>
      </w:r>
    </w:p>
  </w:endnote>
  <w:endnote w:type="continuationNotice" w:id="1">
    <w:p w14:paraId="04CF4D71" w14:textId="77777777" w:rsidR="00691B45" w:rsidRDefault="00691B4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A" w14:textId="33578267" w:rsidR="00C54F70" w:rsidRPr="00E03478" w:rsidRDefault="00C54F70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7EE5C2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proofErr w:type="spellStart"/>
    <w:r w:rsidRPr="00E03478">
      <w:rPr>
        <w:snapToGrid w:val="0"/>
        <w:szCs w:val="22"/>
        <w:lang w:val="es-ES_tradnl"/>
      </w:rPr>
      <w:t>Professor</w:t>
    </w:r>
    <w:proofErr w:type="spellEnd"/>
    <w:r w:rsidRPr="00E03478">
      <w:rPr>
        <w:snapToGrid w:val="0"/>
        <w:szCs w:val="22"/>
        <w:lang w:val="es-ES_tradnl"/>
      </w:rPr>
      <w:t xml:space="preserve">: David González Roldán </w:t>
    </w:r>
    <w:r w:rsidRPr="00E03478">
      <w:rPr>
        <w:snapToGrid w:val="0"/>
        <w:color w:val="808080"/>
        <w:szCs w:val="22"/>
        <w:lang w:val="es-ES_tradnl"/>
      </w:rPr>
      <w:tab/>
    </w:r>
    <w:r w:rsidRPr="00E03478">
      <w:rPr>
        <w:snapToGrid w:val="0"/>
        <w:color w:val="808080"/>
        <w:szCs w:val="22"/>
        <w:lang w:val="es-ES_tradnl"/>
      </w:rPr>
      <w:tab/>
    </w:r>
    <w:proofErr w:type="spellStart"/>
    <w:r w:rsidRPr="00E03478">
      <w:rPr>
        <w:snapToGrid w:val="0"/>
        <w:color w:val="808080"/>
        <w:szCs w:val="22"/>
        <w:lang w:val="es-ES_tradnl"/>
      </w:rPr>
      <w:t>Pàg</w:t>
    </w:r>
    <w:proofErr w:type="spellEnd"/>
    <w:r w:rsidRPr="00E03478">
      <w:rPr>
        <w:snapToGrid w:val="0"/>
        <w:color w:val="808080"/>
        <w:szCs w:val="22"/>
        <w:lang w:val="es-ES_tradnl"/>
      </w:rPr>
      <w:t xml:space="preserve">. </w:t>
    </w:r>
    <w:r w:rsidRPr="00E03478">
      <w:rPr>
        <w:snapToGrid w:val="0"/>
        <w:color w:val="808080"/>
        <w:szCs w:val="22"/>
        <w:lang w:val="es-ES_tradnl"/>
      </w:rPr>
      <w:fldChar w:fldCharType="begin"/>
    </w:r>
    <w:r w:rsidRPr="00E03478">
      <w:rPr>
        <w:snapToGrid w:val="0"/>
        <w:color w:val="808080"/>
        <w:szCs w:val="22"/>
        <w:lang w:val="es-ES_tradnl"/>
      </w:rPr>
      <w:instrText xml:space="preserve"> PAGE </w:instrText>
    </w:r>
    <w:r w:rsidRPr="00E03478">
      <w:rPr>
        <w:snapToGrid w:val="0"/>
        <w:color w:val="808080"/>
        <w:szCs w:val="22"/>
        <w:lang w:val="es-ES_tradnl"/>
      </w:rPr>
      <w:fldChar w:fldCharType="separate"/>
    </w:r>
    <w:r w:rsidR="00C02D9B">
      <w:rPr>
        <w:noProof/>
        <w:snapToGrid w:val="0"/>
        <w:color w:val="808080"/>
        <w:szCs w:val="22"/>
        <w:lang w:val="es-ES_tradnl"/>
      </w:rPr>
      <w:t>6</w:t>
    </w:r>
    <w:r w:rsidRPr="00E03478">
      <w:rPr>
        <w:snapToGrid w:val="0"/>
        <w:color w:val="808080"/>
        <w:szCs w:val="22"/>
        <w:lang w:val="es-ES_tradnl"/>
      </w:rPr>
      <w:fldChar w:fldCharType="end"/>
    </w:r>
    <w:r w:rsidRPr="00E03478">
      <w:rPr>
        <w:snapToGrid w:val="0"/>
        <w:color w:val="808080"/>
        <w:szCs w:val="22"/>
        <w:lang w:val="es-ES_tradnl"/>
      </w:rPr>
      <w:t xml:space="preserve"> de </w:t>
    </w:r>
    <w:r w:rsidRPr="00E03478">
      <w:rPr>
        <w:snapToGrid w:val="0"/>
        <w:color w:val="808080"/>
        <w:szCs w:val="22"/>
        <w:lang w:val="es-ES_tradnl"/>
      </w:rPr>
      <w:fldChar w:fldCharType="begin"/>
    </w:r>
    <w:r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Pr="00E03478">
      <w:rPr>
        <w:snapToGrid w:val="0"/>
        <w:color w:val="808080"/>
        <w:szCs w:val="22"/>
        <w:lang w:val="es-ES_tradnl"/>
      </w:rPr>
      <w:fldChar w:fldCharType="separate"/>
    </w:r>
    <w:r w:rsidR="00C02D9B">
      <w:rPr>
        <w:noProof/>
        <w:snapToGrid w:val="0"/>
        <w:color w:val="808080"/>
        <w:szCs w:val="22"/>
        <w:lang w:val="es-ES_tradnl"/>
      </w:rPr>
      <w:t>6</w:t>
    </w:r>
    <w:r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C54F70" w:rsidRDefault="00C54F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62" w14:textId="77777777" w:rsidR="00C54F70" w:rsidRPr="00E03478" w:rsidRDefault="00C54F70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696A6947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proofErr w:type="spellStart"/>
    <w:r>
      <w:rPr>
        <w:snapToGrid w:val="0"/>
        <w:szCs w:val="16"/>
        <w:lang w:val="es-ES_tradnl"/>
      </w:rPr>
      <w:t>Professor</w:t>
    </w:r>
    <w:proofErr w:type="spellEnd"/>
    <w:r>
      <w:rPr>
        <w:snapToGrid w:val="0"/>
        <w:szCs w:val="16"/>
        <w:lang w:val="es-ES_tradnl"/>
      </w:rPr>
      <w:t xml:space="preserve">: </w:t>
    </w:r>
    <w:r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CC5B7" w14:textId="77777777" w:rsidR="00691B45" w:rsidRDefault="00691B45">
      <w:r>
        <w:separator/>
      </w:r>
    </w:p>
  </w:footnote>
  <w:footnote w:type="continuationSeparator" w:id="0">
    <w:p w14:paraId="4118684B" w14:textId="77777777" w:rsidR="00691B45" w:rsidRDefault="00691B45">
      <w:r>
        <w:continuationSeparator/>
      </w:r>
    </w:p>
  </w:footnote>
  <w:footnote w:type="continuationNotice" w:id="1">
    <w:p w14:paraId="3D185897" w14:textId="77777777" w:rsidR="00691B45" w:rsidRDefault="00691B4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C54F70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C54F70" w:rsidRPr="00E368B2" w:rsidRDefault="00C54F70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8B95066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C54F70" w:rsidRPr="006F7B24" w:rsidRDefault="00C54F70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7777777" w:rsidR="00C54F70" w:rsidRPr="004C7601" w:rsidRDefault="00C54F70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Pr="004C7601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377E1129" w:rsidR="00C54F70" w:rsidRPr="006F7B24" w:rsidRDefault="00C54F70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>
            <w:rPr>
              <w:b/>
              <w:color w:val="1F2A6A"/>
              <w:sz w:val="24"/>
              <w:lang w:val="es-ES_tradnl"/>
            </w:rPr>
            <w:t>UF2 - Entrega #2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C54F70" w:rsidRDefault="00C54F70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4CA84E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C" w14:textId="77777777" w:rsidR="00C54F70" w:rsidRDefault="00C54F70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D8D12A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C54F70" w:rsidRDefault="00C54F70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1183E1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C54F70" w:rsidRDefault="00C54F70"/>
  <w:p w14:paraId="33FB495F" w14:textId="77777777" w:rsidR="00C54F70" w:rsidRPr="000445A9" w:rsidRDefault="00C54F70"/>
  <w:p w14:paraId="33FB4960" w14:textId="77777777" w:rsidR="00C54F70" w:rsidRDefault="00C54F70"/>
  <w:p w14:paraId="33FB4961" w14:textId="77777777" w:rsidR="00C54F70" w:rsidRDefault="00C54F70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12AA8DA1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6C0"/>
    <w:multiLevelType w:val="hybridMultilevel"/>
    <w:tmpl w:val="2EEEE5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1C7F"/>
    <w:multiLevelType w:val="hybridMultilevel"/>
    <w:tmpl w:val="B3B00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90A48"/>
    <w:multiLevelType w:val="hybridMultilevel"/>
    <w:tmpl w:val="4B5A52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7C"/>
    <w:multiLevelType w:val="hybridMultilevel"/>
    <w:tmpl w:val="0CA80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D236B"/>
    <w:multiLevelType w:val="hybridMultilevel"/>
    <w:tmpl w:val="E3305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31A73"/>
    <w:multiLevelType w:val="hybridMultilevel"/>
    <w:tmpl w:val="C69CE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9269A"/>
    <w:multiLevelType w:val="hybridMultilevel"/>
    <w:tmpl w:val="21D8E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D4879"/>
    <w:multiLevelType w:val="hybridMultilevel"/>
    <w:tmpl w:val="34D09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13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F5A13"/>
    <w:multiLevelType w:val="hybridMultilevel"/>
    <w:tmpl w:val="AC164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06219"/>
    <w:multiLevelType w:val="hybridMultilevel"/>
    <w:tmpl w:val="511AA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76F4A"/>
    <w:multiLevelType w:val="hybridMultilevel"/>
    <w:tmpl w:val="68469B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73AE6"/>
    <w:multiLevelType w:val="hybridMultilevel"/>
    <w:tmpl w:val="6DCE0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94FDD"/>
    <w:multiLevelType w:val="hybridMultilevel"/>
    <w:tmpl w:val="10D63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19"/>
  </w:num>
  <w:num w:numId="5">
    <w:abstractNumId w:val="13"/>
  </w:num>
  <w:num w:numId="6">
    <w:abstractNumId w:val="6"/>
  </w:num>
  <w:num w:numId="7">
    <w:abstractNumId w:val="18"/>
  </w:num>
  <w:num w:numId="8">
    <w:abstractNumId w:val="20"/>
  </w:num>
  <w:num w:numId="9">
    <w:abstractNumId w:val="26"/>
  </w:num>
  <w:num w:numId="10">
    <w:abstractNumId w:val="9"/>
  </w:num>
  <w:num w:numId="11">
    <w:abstractNumId w:val="15"/>
  </w:num>
  <w:num w:numId="12">
    <w:abstractNumId w:val="3"/>
  </w:num>
  <w:num w:numId="13">
    <w:abstractNumId w:val="21"/>
  </w:num>
  <w:num w:numId="14">
    <w:abstractNumId w:val="23"/>
  </w:num>
  <w:num w:numId="15">
    <w:abstractNumId w:val="14"/>
  </w:num>
  <w:num w:numId="16">
    <w:abstractNumId w:val="4"/>
  </w:num>
  <w:num w:numId="17">
    <w:abstractNumId w:val="17"/>
  </w:num>
  <w:num w:numId="18">
    <w:abstractNumId w:val="25"/>
  </w:num>
  <w:num w:numId="19">
    <w:abstractNumId w:val="16"/>
  </w:num>
  <w:num w:numId="20">
    <w:abstractNumId w:val="11"/>
  </w:num>
  <w:num w:numId="21">
    <w:abstractNumId w:val="5"/>
  </w:num>
  <w:num w:numId="22">
    <w:abstractNumId w:val="8"/>
  </w:num>
  <w:num w:numId="23">
    <w:abstractNumId w:val="2"/>
  </w:num>
  <w:num w:numId="24">
    <w:abstractNumId w:val="1"/>
  </w:num>
  <w:num w:numId="25">
    <w:abstractNumId w:val="0"/>
  </w:num>
  <w:num w:numId="26">
    <w:abstractNumId w:val="24"/>
  </w:num>
  <w:num w:numId="2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44F"/>
    <w:rsid w:val="00031671"/>
    <w:rsid w:val="00033662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64553"/>
    <w:rsid w:val="000648EB"/>
    <w:rsid w:val="00064B7D"/>
    <w:rsid w:val="00064F78"/>
    <w:rsid w:val="00066AD6"/>
    <w:rsid w:val="000713FB"/>
    <w:rsid w:val="00072D4E"/>
    <w:rsid w:val="00091AA5"/>
    <w:rsid w:val="00096D24"/>
    <w:rsid w:val="000A35EB"/>
    <w:rsid w:val="000B32E8"/>
    <w:rsid w:val="000C003D"/>
    <w:rsid w:val="000C6959"/>
    <w:rsid w:val="000D3177"/>
    <w:rsid w:val="000D3A06"/>
    <w:rsid w:val="000D61E4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40F88"/>
    <w:rsid w:val="00142FC7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87704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1F034A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40CE8"/>
    <w:rsid w:val="0024565E"/>
    <w:rsid w:val="00251320"/>
    <w:rsid w:val="0025249D"/>
    <w:rsid w:val="00271CF2"/>
    <w:rsid w:val="002741D8"/>
    <w:rsid w:val="00280508"/>
    <w:rsid w:val="00281671"/>
    <w:rsid w:val="00293D64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6D4E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48DA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A7AA2"/>
    <w:rsid w:val="003B043C"/>
    <w:rsid w:val="003B04F3"/>
    <w:rsid w:val="003B1A87"/>
    <w:rsid w:val="003B3315"/>
    <w:rsid w:val="003C58F2"/>
    <w:rsid w:val="003C5A6D"/>
    <w:rsid w:val="003D74DC"/>
    <w:rsid w:val="003E3F9A"/>
    <w:rsid w:val="003E5573"/>
    <w:rsid w:val="003F25CE"/>
    <w:rsid w:val="003F4219"/>
    <w:rsid w:val="003F4CAF"/>
    <w:rsid w:val="003F521E"/>
    <w:rsid w:val="00400945"/>
    <w:rsid w:val="004009EA"/>
    <w:rsid w:val="004059F2"/>
    <w:rsid w:val="00407F39"/>
    <w:rsid w:val="00415F1E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E8A"/>
    <w:rsid w:val="004A5124"/>
    <w:rsid w:val="004B3FF2"/>
    <w:rsid w:val="004C33AA"/>
    <w:rsid w:val="004C736A"/>
    <w:rsid w:val="004C7601"/>
    <w:rsid w:val="004D124C"/>
    <w:rsid w:val="004D2FA1"/>
    <w:rsid w:val="004D2FDF"/>
    <w:rsid w:val="004D4206"/>
    <w:rsid w:val="00515D1C"/>
    <w:rsid w:val="00517C9F"/>
    <w:rsid w:val="00520944"/>
    <w:rsid w:val="00523C12"/>
    <w:rsid w:val="00524365"/>
    <w:rsid w:val="00524A4A"/>
    <w:rsid w:val="00550A91"/>
    <w:rsid w:val="00551620"/>
    <w:rsid w:val="005609B9"/>
    <w:rsid w:val="00575B96"/>
    <w:rsid w:val="005805D4"/>
    <w:rsid w:val="00580A85"/>
    <w:rsid w:val="00593118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15A6F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E3"/>
    <w:rsid w:val="00646CF9"/>
    <w:rsid w:val="00652841"/>
    <w:rsid w:val="00653A7C"/>
    <w:rsid w:val="00655EAF"/>
    <w:rsid w:val="00656B9F"/>
    <w:rsid w:val="00663176"/>
    <w:rsid w:val="006740B3"/>
    <w:rsid w:val="00677660"/>
    <w:rsid w:val="0068037F"/>
    <w:rsid w:val="00685F31"/>
    <w:rsid w:val="0069045D"/>
    <w:rsid w:val="00691B45"/>
    <w:rsid w:val="00693228"/>
    <w:rsid w:val="0069436C"/>
    <w:rsid w:val="00695BAA"/>
    <w:rsid w:val="006A078F"/>
    <w:rsid w:val="006A1BF0"/>
    <w:rsid w:val="006A203F"/>
    <w:rsid w:val="006A4F26"/>
    <w:rsid w:val="006B6BAC"/>
    <w:rsid w:val="006B6E60"/>
    <w:rsid w:val="006B7C23"/>
    <w:rsid w:val="006C5F2E"/>
    <w:rsid w:val="006D01DA"/>
    <w:rsid w:val="006D102B"/>
    <w:rsid w:val="006D5E7A"/>
    <w:rsid w:val="006D6046"/>
    <w:rsid w:val="006D7EE8"/>
    <w:rsid w:val="006E181A"/>
    <w:rsid w:val="006E4B1F"/>
    <w:rsid w:val="006E6BD6"/>
    <w:rsid w:val="006E7536"/>
    <w:rsid w:val="006E7648"/>
    <w:rsid w:val="006E790E"/>
    <w:rsid w:val="006F35B7"/>
    <w:rsid w:val="006F7B24"/>
    <w:rsid w:val="00700C03"/>
    <w:rsid w:val="0070197B"/>
    <w:rsid w:val="00704F5D"/>
    <w:rsid w:val="00715904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4EEF"/>
    <w:rsid w:val="007C6D77"/>
    <w:rsid w:val="007D5AB1"/>
    <w:rsid w:val="007D6CDA"/>
    <w:rsid w:val="007E12F3"/>
    <w:rsid w:val="007E7EF8"/>
    <w:rsid w:val="007F0F6A"/>
    <w:rsid w:val="007F3357"/>
    <w:rsid w:val="007F7ED0"/>
    <w:rsid w:val="008173D4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C6B43"/>
    <w:rsid w:val="008E2317"/>
    <w:rsid w:val="008E752F"/>
    <w:rsid w:val="008F2CF8"/>
    <w:rsid w:val="008F4DFE"/>
    <w:rsid w:val="008F5A88"/>
    <w:rsid w:val="009010E6"/>
    <w:rsid w:val="009071F2"/>
    <w:rsid w:val="009144B2"/>
    <w:rsid w:val="00920722"/>
    <w:rsid w:val="00922C9E"/>
    <w:rsid w:val="00923454"/>
    <w:rsid w:val="0093041D"/>
    <w:rsid w:val="00934AA9"/>
    <w:rsid w:val="00935050"/>
    <w:rsid w:val="00943763"/>
    <w:rsid w:val="009502B9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012A"/>
    <w:rsid w:val="00A11734"/>
    <w:rsid w:val="00A12F01"/>
    <w:rsid w:val="00A15253"/>
    <w:rsid w:val="00A152FA"/>
    <w:rsid w:val="00A237CC"/>
    <w:rsid w:val="00A24442"/>
    <w:rsid w:val="00A27311"/>
    <w:rsid w:val="00A33570"/>
    <w:rsid w:val="00A3432E"/>
    <w:rsid w:val="00A473DB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113D"/>
    <w:rsid w:val="00AA7249"/>
    <w:rsid w:val="00AB3DDF"/>
    <w:rsid w:val="00AB73F6"/>
    <w:rsid w:val="00AC39C2"/>
    <w:rsid w:val="00AC48C4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17AC8"/>
    <w:rsid w:val="00B213D5"/>
    <w:rsid w:val="00B2488A"/>
    <w:rsid w:val="00B33F1A"/>
    <w:rsid w:val="00B35922"/>
    <w:rsid w:val="00B3725C"/>
    <w:rsid w:val="00B37951"/>
    <w:rsid w:val="00B44124"/>
    <w:rsid w:val="00B45700"/>
    <w:rsid w:val="00B459C9"/>
    <w:rsid w:val="00B45F9A"/>
    <w:rsid w:val="00B570B0"/>
    <w:rsid w:val="00B57B7B"/>
    <w:rsid w:val="00B60CF2"/>
    <w:rsid w:val="00B67318"/>
    <w:rsid w:val="00B67BB2"/>
    <w:rsid w:val="00B71DD5"/>
    <w:rsid w:val="00B76295"/>
    <w:rsid w:val="00B7655B"/>
    <w:rsid w:val="00B81B00"/>
    <w:rsid w:val="00B94F82"/>
    <w:rsid w:val="00BA0258"/>
    <w:rsid w:val="00BA183F"/>
    <w:rsid w:val="00BA6977"/>
    <w:rsid w:val="00BB63D5"/>
    <w:rsid w:val="00BC1ADE"/>
    <w:rsid w:val="00BC23C7"/>
    <w:rsid w:val="00BD1A0A"/>
    <w:rsid w:val="00BD2407"/>
    <w:rsid w:val="00BD4A21"/>
    <w:rsid w:val="00BD62F4"/>
    <w:rsid w:val="00BE0166"/>
    <w:rsid w:val="00BF52A0"/>
    <w:rsid w:val="00BF552D"/>
    <w:rsid w:val="00C02D9B"/>
    <w:rsid w:val="00C032EE"/>
    <w:rsid w:val="00C13F13"/>
    <w:rsid w:val="00C212C9"/>
    <w:rsid w:val="00C22CE9"/>
    <w:rsid w:val="00C270E6"/>
    <w:rsid w:val="00C27F47"/>
    <w:rsid w:val="00C31D32"/>
    <w:rsid w:val="00C3420B"/>
    <w:rsid w:val="00C5072E"/>
    <w:rsid w:val="00C54F70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97816"/>
    <w:rsid w:val="00CA0A6E"/>
    <w:rsid w:val="00CA1AE9"/>
    <w:rsid w:val="00CB3054"/>
    <w:rsid w:val="00CB37C8"/>
    <w:rsid w:val="00CB69DB"/>
    <w:rsid w:val="00CB7A3C"/>
    <w:rsid w:val="00CC0D66"/>
    <w:rsid w:val="00CC2DA5"/>
    <w:rsid w:val="00CC2EAD"/>
    <w:rsid w:val="00CC48C5"/>
    <w:rsid w:val="00CD2B29"/>
    <w:rsid w:val="00CD2DE2"/>
    <w:rsid w:val="00CE45B4"/>
    <w:rsid w:val="00CE586D"/>
    <w:rsid w:val="00D00BDF"/>
    <w:rsid w:val="00D030CF"/>
    <w:rsid w:val="00D03D4B"/>
    <w:rsid w:val="00D04965"/>
    <w:rsid w:val="00D06F06"/>
    <w:rsid w:val="00D11672"/>
    <w:rsid w:val="00D14B4E"/>
    <w:rsid w:val="00D16132"/>
    <w:rsid w:val="00D2224D"/>
    <w:rsid w:val="00D22439"/>
    <w:rsid w:val="00D225BE"/>
    <w:rsid w:val="00D22F40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0417"/>
    <w:rsid w:val="00D93775"/>
    <w:rsid w:val="00D966EE"/>
    <w:rsid w:val="00DB0118"/>
    <w:rsid w:val="00DB3D30"/>
    <w:rsid w:val="00DC237C"/>
    <w:rsid w:val="00DC6BD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06FF"/>
    <w:rsid w:val="00E325DC"/>
    <w:rsid w:val="00E368B2"/>
    <w:rsid w:val="00E403BF"/>
    <w:rsid w:val="00E42045"/>
    <w:rsid w:val="00E42B6B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1AE9"/>
    <w:rsid w:val="00EA6D5E"/>
    <w:rsid w:val="00EB1108"/>
    <w:rsid w:val="00EB14E1"/>
    <w:rsid w:val="00EB16E3"/>
    <w:rsid w:val="00EB41DF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3DF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4AC3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pcloud.com/es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3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F2A810-6B11-44D5-B8A7-C6CD3834A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39</TotalTime>
  <Pages>11</Pages>
  <Words>936</Words>
  <Characters>5151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6075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UF2 - Entrega #2</dc:subject>
  <dc:creator>willians taarrillo</dc:creator>
  <cp:lastModifiedBy>willians taarrillo</cp:lastModifiedBy>
  <cp:revision>3</cp:revision>
  <cp:lastPrinted>2015-07-06T09:36:00Z</cp:lastPrinted>
  <dcterms:created xsi:type="dcterms:W3CDTF">2018-11-14T23:48:00Z</dcterms:created>
  <dcterms:modified xsi:type="dcterms:W3CDTF">2018-11-16T11:41:00Z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